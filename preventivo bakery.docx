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F29FA" w14:textId="71E1706D" w:rsidR="001273C1" w:rsidRPr="00D23178" w:rsidRDefault="00000000" w:rsidP="00CB2606">
      <w:pPr>
        <w:pStyle w:val="Titolo"/>
        <w:tabs>
          <w:tab w:val="left" w:pos="9303"/>
          <w:tab w:val="right" w:pos="10092"/>
        </w:tabs>
      </w:pPr>
      <w:sdt>
        <w:sdtPr>
          <w:id w:val="-1675106444"/>
          <w:placeholder>
            <w:docPart w:val="846BF2A080E14BF88BA47A639A59A098"/>
          </w:placeholder>
          <w15:appearance w15:val="hidden"/>
        </w:sdtPr>
        <w:sdtContent>
          <w:r w:rsidR="00204E9F">
            <w:t>TINA ERFANIAN</w:t>
          </w:r>
        </w:sdtContent>
      </w:sdt>
      <w:r w:rsidR="00CB2606">
        <w:tab/>
      </w:r>
      <w:r w:rsidR="00CB2606">
        <w:tab/>
      </w:r>
    </w:p>
    <w:p w14:paraId="27AA348A" w14:textId="02DC50D6" w:rsidR="00E0401F" w:rsidRPr="00D23178" w:rsidRDefault="00000000" w:rsidP="00E0401F">
      <w:pPr>
        <w:pStyle w:val="Titolo"/>
      </w:pPr>
      <w:sdt>
        <w:sdtPr>
          <w:id w:val="1862847750"/>
          <w:placeholder>
            <w:docPart w:val="068A01D886034D5885DCB39D7688176C"/>
          </w:placeholder>
          <w15:appearance w15:val="hidden"/>
        </w:sdtPr>
        <w:sdtContent>
          <w:r w:rsidR="00F5695E">
            <w:t>preventivo progetto</w:t>
          </w:r>
        </w:sdtContent>
      </w:sdt>
      <w:r w:rsidR="00E0401F" w:rsidRPr="00D23178">
        <w:rPr>
          <w:lang w:bidi="it-IT"/>
        </w:rPr>
        <w:t xml:space="preserve"> </w:t>
      </w:r>
    </w:p>
    <w:p w14:paraId="47AE4802" w14:textId="77777777" w:rsidR="0089777F" w:rsidRPr="00D23178" w:rsidRDefault="00E0401F" w:rsidP="008F0570">
      <w:r w:rsidRPr="00D23178">
        <w:rPr>
          <w:noProof/>
          <w:lang w:bidi="it-IT"/>
        </w:rPr>
        <mc:AlternateContent>
          <mc:Choice Requires="wps">
            <w:drawing>
              <wp:anchor distT="0" distB="0" distL="114300" distR="114300" simplePos="0" relativeHeight="251659264" behindDoc="1" locked="1" layoutInCell="1" allowOverlap="1" wp14:anchorId="39D2359C" wp14:editId="505F6B07">
                <wp:simplePos x="0" y="0"/>
                <wp:positionH relativeFrom="column">
                  <wp:posOffset>-914400</wp:posOffset>
                </wp:positionH>
                <wp:positionV relativeFrom="page">
                  <wp:align>top</wp:align>
                </wp:positionV>
                <wp:extent cx="8198485" cy="2057400"/>
                <wp:effectExtent l="0" t="0" r="0" b="0"/>
                <wp:wrapNone/>
                <wp:docPr id="68" name="Rettango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198485"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5FAF3" id="Rettangolo 68" o:spid="_x0000_s1026" alt="&quot;&quot;" style="position:absolute;margin-left:-1in;margin-top:0;width:645.55pt;height:162pt;z-index:-25165721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" fillcolor="#4472c4 [3204]" stroked="f" strokeweight="1pt">
                <w10:wrap anchory="page"/>
                <w10:anchorlock/>
              </v:rect>
            </w:pict>
          </mc:Fallback>
        </mc:AlternateContent>
      </w:r>
    </w:p>
    <w:p w14:paraId="33853545" w14:textId="2A7008EA" w:rsidR="00017EFD" w:rsidRPr="00D23178" w:rsidRDefault="00F5695E" w:rsidP="00F5695E">
      <w:pPr>
        <w:pStyle w:val="Sottotitolo"/>
      </w:pPr>
      <w:r>
        <w:t>alla gentile visione dell’amministrazione</w:t>
      </w:r>
    </w:p>
    <w:p w14:paraId="1859586F" w14:textId="77777777" w:rsidR="001273C1" w:rsidRPr="00D23178" w:rsidRDefault="00000000" w:rsidP="005140CB">
      <w:pPr>
        <w:pStyle w:val="Titolo1"/>
      </w:pPr>
      <w:sdt>
        <w:sdtPr>
          <w:alias w:val="Panoramica:"/>
          <w:tag w:val="Panoramica:"/>
          <w:id w:val="-1324508684"/>
          <w:placeholder>
            <w:docPart w:val="779E81C443C04D04ADC7A3EB771B4B8D"/>
          </w:placeholder>
          <w:temporary/>
          <w:showingPlcHdr/>
          <w15:appearance w15:val="hidden"/>
        </w:sdtPr>
        <w:sdtContent>
          <w:r w:rsidR="00386778" w:rsidRPr="00D23178">
            <w:rPr>
              <w:lang w:bidi="it-IT"/>
            </w:rPr>
            <w:t>Panoramica</w:t>
          </w:r>
        </w:sdtContent>
      </w:sdt>
    </w:p>
    <w:p w14:paraId="21909BA6" w14:textId="77777777" w:rsidR="001273C1" w:rsidRPr="00D23178" w:rsidRDefault="001273C1">
      <w:pPr>
        <w:pStyle w:val="Nessunaspaziatura"/>
      </w:pPr>
    </w:p>
    <w:p w14:paraId="4F147363" w14:textId="77E1939C" w:rsidR="00017EFD" w:rsidRPr="00D23178" w:rsidRDefault="00000000" w:rsidP="00F5695E">
      <w:sdt>
        <w:sdtPr>
          <w:id w:val="-455569273"/>
          <w:placeholder>
            <w:docPart w:val="111F5C65ADEB4C75925AB35880DEB28B"/>
          </w:placeholder>
          <w15:appearance w15:val="hidden"/>
        </w:sdtPr>
        <w:sdtContent>
          <w:r w:rsidR="00204E9F">
            <w:t>TINA ERFANIAN</w:t>
          </w:r>
          <w:r w:rsidR="00F5695E">
            <w:t>.</w:t>
          </w:r>
        </w:sdtContent>
      </w:sdt>
      <w:r w:rsidR="00C16778" w:rsidRPr="00D23178">
        <w:rPr>
          <w:lang w:bidi="it-IT"/>
        </w:rPr>
        <w:t xml:space="preserve"> </w:t>
      </w:r>
      <w:r w:rsidR="00F5695E">
        <w:t>Sono liet</w:t>
      </w:r>
      <w:r w:rsidR="00204E9F">
        <w:t>a</w:t>
      </w:r>
      <w:r w:rsidR="00F5695E">
        <w:t xml:space="preserve"> di inviarvi questa proposta per la realizzazione di un software che Vi possa </w:t>
      </w:r>
      <w:sdt>
        <w:sdtPr>
          <w:id w:val="-474141581"/>
          <w:placeholder>
            <w:docPart w:val="A55903562B01426F8F4D12C5D716AFD2"/>
          </w:placeholder>
          <w15:appearance w15:val="hidden"/>
        </w:sdtPr>
        <w:sdtContent>
          <w:r w:rsidR="00F5695E">
            <w:t>permettere di raggiungere</w:t>
          </w:r>
        </w:sdtContent>
      </w:sdt>
      <w:r w:rsidR="00C16778" w:rsidRPr="00D23178">
        <w:rPr>
          <w:lang w:bidi="it-IT"/>
        </w:rPr>
        <w:t xml:space="preserve"> </w:t>
      </w:r>
      <w:r w:rsidR="00F5695E">
        <w:rPr>
          <w:lang w:bidi="it-IT"/>
        </w:rPr>
        <w:t>i Vostri obiettivi che prevedono il miglioramento della struttura informatica e gestionale della vostra attività, tramite la fornitura di un gestionale software, implementazione tecnica, formazione e assistenza post-vendita.</w:t>
      </w:r>
      <w:r w:rsidR="00C16778" w:rsidRPr="00D23178">
        <w:rPr>
          <w:lang w:bidi="it-IT"/>
        </w:rPr>
        <w:t xml:space="preserve"> </w:t>
      </w:r>
      <w:r w:rsidR="00F5695E">
        <w:rPr>
          <w:lang w:bidi="it-IT"/>
        </w:rPr>
        <w:t xml:space="preserve">Collaboro già con un’azienda dedita alla creazione di gestionali in ambito </w:t>
      </w:r>
      <w:proofErr w:type="spellStart"/>
      <w:r w:rsidR="00F5695E">
        <w:rPr>
          <w:lang w:bidi="it-IT"/>
        </w:rPr>
        <w:t>enterprise</w:t>
      </w:r>
      <w:proofErr w:type="spellEnd"/>
      <w:r w:rsidR="00F5695E">
        <w:rPr>
          <w:lang w:bidi="it-IT"/>
        </w:rPr>
        <w:t>, fashion e GDO, puntando al miglioramento dei processi aziendali, precisione, e tracciamento.</w:t>
      </w:r>
    </w:p>
    <w:p w14:paraId="5DC90202" w14:textId="3526163C" w:rsidR="001273C1" w:rsidRPr="00D23178" w:rsidRDefault="00000000" w:rsidP="00F5695E">
      <w:pPr>
        <w:pStyle w:val="Titolo2"/>
      </w:pPr>
      <w:sdt>
        <w:sdtPr>
          <w:alias w:val="Obiettivo:"/>
          <w:tag w:val="Obiettivo:"/>
          <w:id w:val="-75594084"/>
          <w:placeholder>
            <w:docPart w:val="539BF10FACB04AB99ABA71DBC66C65FA"/>
          </w:placeholder>
          <w:temporary/>
          <w:showingPlcHdr/>
          <w15:appearance w15:val="hidden"/>
        </w:sdtPr>
        <w:sdtContent>
          <w:r w:rsidR="00386778" w:rsidRPr="00D23178">
            <w:rPr>
              <w:lang w:bidi="it-IT"/>
            </w:rPr>
            <w:t>Obiettivo</w:t>
          </w:r>
        </w:sdtContent>
      </w:sdt>
    </w:p>
    <w:p w14:paraId="035EFCBE" w14:textId="609D458A" w:rsidR="001273C1" w:rsidRPr="00D23178" w:rsidRDefault="00000000">
      <w:pPr>
        <w:pStyle w:val="Puntoelenco"/>
      </w:pPr>
      <w:sdt>
        <w:sdtPr>
          <w:alias w:val="Esigenza 1:"/>
          <w:tag w:val="Esigenza 1:"/>
          <w:id w:val="890539782"/>
          <w:placeholder>
            <w:docPart w:val="63445DC4C0344FF0A8C27C084E35E789"/>
          </w:placeholder>
          <w:temporary/>
          <w:showingPlcHdr/>
          <w15:appearance w15:val="hidden"/>
        </w:sdtPr>
        <w:sdtContent>
          <w:r w:rsidR="00386778" w:rsidRPr="00D23178">
            <w:rPr>
              <w:lang w:bidi="it-IT"/>
            </w:rPr>
            <w:t>Esigenza 1:</w:t>
          </w:r>
        </w:sdtContent>
      </w:sdt>
      <w:r w:rsidR="00C16778" w:rsidRPr="00D23178">
        <w:rPr>
          <w:lang w:bidi="it-IT"/>
        </w:rPr>
        <w:t xml:space="preserve"> </w:t>
      </w:r>
      <w:r w:rsidR="00F5695E">
        <w:t>Migliorare il tracciamento dei prodotti finiti e prodotti base</w:t>
      </w:r>
    </w:p>
    <w:p w14:paraId="6E12BBB8" w14:textId="505BE88A" w:rsidR="001273C1" w:rsidRPr="00D23178" w:rsidRDefault="00000000">
      <w:pPr>
        <w:pStyle w:val="Puntoelenco"/>
      </w:pPr>
      <w:sdt>
        <w:sdtPr>
          <w:alias w:val="Esigenza 2:"/>
          <w:tag w:val="Esigenza 2:"/>
          <w:id w:val="1973086966"/>
          <w:placeholder>
            <w:docPart w:val="AD81E89AB0364BE5ABF3469829C1AD18"/>
          </w:placeholder>
          <w:temporary/>
          <w:showingPlcHdr/>
          <w15:appearance w15:val="hidden"/>
        </w:sdtPr>
        <w:sdtContent>
          <w:r w:rsidR="00386778" w:rsidRPr="00D23178">
            <w:rPr>
              <w:lang w:bidi="it-IT"/>
            </w:rPr>
            <w:t>Esigenza 2:</w:t>
          </w:r>
        </w:sdtContent>
      </w:sdt>
      <w:r w:rsidR="00C16778" w:rsidRPr="00D23178">
        <w:rPr>
          <w:lang w:bidi="it-IT"/>
        </w:rPr>
        <w:t xml:space="preserve"> </w:t>
      </w:r>
      <w:r w:rsidR="00F5695E">
        <w:t>Permette all’amministrazione un tracciamento dei prodotti, delle quantità e del personale</w:t>
      </w:r>
    </w:p>
    <w:p w14:paraId="5FB8729C" w14:textId="77777777" w:rsidR="001273C1" w:rsidRPr="00D23178" w:rsidRDefault="00000000">
      <w:pPr>
        <w:pStyle w:val="Puntoelenco"/>
      </w:pPr>
      <w:sdt>
        <w:sdtPr>
          <w:alias w:val="Esigenza 3:"/>
          <w:tag w:val="Esigenza 3:"/>
          <w:id w:val="-580906833"/>
          <w:placeholder>
            <w:docPart w:val="B77789BC17414126B1C113CA53775F0B"/>
          </w:placeholder>
          <w:temporary/>
          <w:showingPlcHdr/>
          <w15:appearance w15:val="hidden"/>
        </w:sdtPr>
        <w:sdtContent>
          <w:r w:rsidR="00386778" w:rsidRPr="00D23178">
            <w:rPr>
              <w:lang w:bidi="it-IT"/>
            </w:rPr>
            <w:t>Esigenza 3:</w:t>
          </w:r>
        </w:sdtContent>
      </w:sdt>
      <w:r w:rsidR="00C16778" w:rsidRPr="00D23178">
        <w:rPr>
          <w:lang w:bidi="it-IT"/>
        </w:rPr>
        <w:t xml:space="preserve"> </w:t>
      </w:r>
      <w:sdt>
        <w:sdtPr>
          <w:alias w:val="Immettere l'esigenza 3:"/>
          <w:tag w:val="Immettere l'esigenza 3:"/>
          <w:id w:val="-1964030536"/>
          <w:placeholder>
            <w:docPart w:val="3D9C9D082DAA458993779F12EA7547AF"/>
          </w:placeholder>
          <w:temporary/>
          <w:showingPlcHdr/>
          <w15:appearance w15:val="hidden"/>
        </w:sdtPr>
        <w:sdtContent>
          <w:r w:rsidR="005D1F41" w:rsidRPr="00D23178">
            <w:rPr>
              <w:lang w:bidi="it-IT"/>
            </w:rPr>
            <w:t>F</w:t>
          </w:r>
          <w:r w:rsidR="00386778" w:rsidRPr="00D23178">
            <w:rPr>
              <w:lang w:bidi="it-IT"/>
            </w:rPr>
            <w:t>ormare rapidamente il personale per quanto riguarda il nuovo sistema</w:t>
          </w:r>
        </w:sdtContent>
      </w:sdt>
    </w:p>
    <w:p w14:paraId="4211B2BF" w14:textId="77777777" w:rsidR="001273C1" w:rsidRPr="00D23178" w:rsidRDefault="00000000">
      <w:pPr>
        <w:pStyle w:val="Titolo2"/>
      </w:pPr>
      <w:sdt>
        <w:sdtPr>
          <w:alias w:val="Opportunità:"/>
          <w:tag w:val="Opportunità:"/>
          <w:id w:val="295649087"/>
          <w:placeholder>
            <w:docPart w:val="34FE2FD98F2E4C58832C0E31E2560908"/>
          </w:placeholder>
          <w:temporary/>
          <w:showingPlcHdr/>
          <w15:appearance w15:val="hidden"/>
        </w:sdtPr>
        <w:sdtContent>
          <w:r w:rsidR="00386778" w:rsidRPr="00D23178">
            <w:rPr>
              <w:lang w:bidi="it-IT"/>
            </w:rPr>
            <w:t>Opportunità</w:t>
          </w:r>
        </w:sdtContent>
      </w:sdt>
    </w:p>
    <w:p w14:paraId="2F2C2AC2" w14:textId="77777777" w:rsidR="001273C1" w:rsidRPr="00D23178" w:rsidRDefault="001273C1">
      <w:pPr>
        <w:pStyle w:val="Nessunaspaziatura"/>
      </w:pPr>
    </w:p>
    <w:p w14:paraId="4C711E81" w14:textId="77777777" w:rsidR="001273C1" w:rsidRPr="00D23178" w:rsidRDefault="00000000" w:rsidP="00265D99">
      <w:pPr>
        <w:pStyle w:val="Puntoelenco"/>
        <w:tabs>
          <w:tab w:val="clear" w:pos="360"/>
          <w:tab w:val="num" w:pos="448"/>
        </w:tabs>
      </w:pPr>
      <w:sdt>
        <w:sdtPr>
          <w:alias w:val="Obiettivo 1:"/>
          <w:tag w:val="Obiettivo 1:"/>
          <w:id w:val="1034073029"/>
          <w:placeholder>
            <w:docPart w:val="F00F95F8B4D64ECA80B6DE08DD80062E"/>
          </w:placeholder>
          <w:temporary/>
          <w:showingPlcHdr/>
          <w15:appearance w15:val="hidden"/>
        </w:sdtPr>
        <w:sdtContent>
          <w:r w:rsidR="00386778" w:rsidRPr="00D23178">
            <w:rPr>
              <w:lang w:bidi="it-IT"/>
            </w:rPr>
            <w:t>Obiettivo 1:</w:t>
          </w:r>
        </w:sdtContent>
      </w:sdt>
      <w:r w:rsidR="00C16778" w:rsidRPr="00D23178">
        <w:rPr>
          <w:lang w:bidi="it-IT"/>
        </w:rPr>
        <w:t xml:space="preserve"> </w:t>
      </w:r>
      <w:sdt>
        <w:sdtPr>
          <w:alias w:val="Immettere l'obiettivo 1:"/>
          <w:tag w:val="Immettere l'obiettivo 1:"/>
          <w:id w:val="212774532"/>
          <w:placeholder>
            <w:docPart w:val="093D2E475F094C6CB216C15938613AFC"/>
          </w:placeholder>
          <w:temporary/>
          <w:showingPlcHdr/>
          <w15:appearance w15:val="hidden"/>
        </w:sdtPr>
        <w:sdtContent>
          <w:r w:rsidR="00386778" w:rsidRPr="00D23178">
            <w:rPr>
              <w:lang w:bidi="it-IT"/>
            </w:rPr>
            <w:t>Formare tutti i responsabili del servizio clienti in merito al nuovo sistema entro 6 settimane dalla data del lancio</w:t>
          </w:r>
        </w:sdtContent>
      </w:sdt>
    </w:p>
    <w:p w14:paraId="2AAC2663" w14:textId="39707E95" w:rsidR="001273C1" w:rsidRPr="00D23178" w:rsidRDefault="00000000" w:rsidP="00265D99">
      <w:pPr>
        <w:pStyle w:val="Puntoelenco"/>
        <w:tabs>
          <w:tab w:val="clear" w:pos="360"/>
          <w:tab w:val="num" w:pos="448"/>
        </w:tabs>
      </w:pPr>
      <w:sdt>
        <w:sdtPr>
          <w:alias w:val="Obiettivo 2:"/>
          <w:tag w:val="Obiettivo 2:"/>
          <w:id w:val="173073365"/>
          <w:placeholder>
            <w:docPart w:val="7A2FA3374C8F4CFF855BCAE37288C77B"/>
          </w:placeholder>
          <w:temporary/>
          <w:showingPlcHdr/>
          <w15:appearance w15:val="hidden"/>
        </w:sdtPr>
        <w:sdtContent>
          <w:r w:rsidR="00386778" w:rsidRPr="00D23178">
            <w:rPr>
              <w:lang w:bidi="it-IT"/>
            </w:rPr>
            <w:t>Obiettivo 2:</w:t>
          </w:r>
        </w:sdtContent>
      </w:sdt>
      <w:r w:rsidR="00C16778" w:rsidRPr="00D23178">
        <w:rPr>
          <w:lang w:bidi="it-IT"/>
        </w:rPr>
        <w:t xml:space="preserve"> </w:t>
      </w:r>
      <w:sdt>
        <w:sdtPr>
          <w:alias w:val="Immettere l'obiettivo 2:"/>
          <w:tag w:val="Immettere l'obiettivo 2:"/>
          <w:id w:val="-1167944397"/>
          <w:placeholder>
            <w:docPart w:val="ADE76E5A2FDB4A339F22F4CF1537D309"/>
          </w:placeholder>
          <w:temporary/>
          <w:showingPlcHdr/>
          <w15:appearance w15:val="hidden"/>
        </w:sdtPr>
        <w:sdtContent>
          <w:r w:rsidR="00386778" w:rsidRPr="00D23178">
            <w:rPr>
              <w:lang w:bidi="it-IT"/>
            </w:rPr>
            <w:t>Integrare la formazione commerciale alla formazione funzionale sul nuovo sistema</w:t>
          </w:r>
        </w:sdtContent>
      </w:sdt>
    </w:p>
    <w:p w14:paraId="2949708B" w14:textId="77777777" w:rsidR="001273C1" w:rsidRPr="00D23178" w:rsidRDefault="00000000" w:rsidP="00265D99">
      <w:pPr>
        <w:pStyle w:val="Puntoelenco"/>
        <w:tabs>
          <w:tab w:val="clear" w:pos="360"/>
          <w:tab w:val="num" w:pos="426"/>
        </w:tabs>
        <w:ind w:left="426" w:hanging="284"/>
      </w:pPr>
      <w:sdt>
        <w:sdtPr>
          <w:alias w:val="Obiettivo 3:"/>
          <w:tag w:val="Obiettivo 3:"/>
          <w:id w:val="1581246031"/>
          <w:placeholder>
            <w:docPart w:val="AD25084E844444CDB237E1402EE14324"/>
          </w:placeholder>
          <w:temporary/>
          <w:showingPlcHdr/>
          <w15:appearance w15:val="hidden"/>
        </w:sdtPr>
        <w:sdtContent>
          <w:r w:rsidR="00386778" w:rsidRPr="00D23178">
            <w:rPr>
              <w:lang w:bidi="it-IT"/>
            </w:rPr>
            <w:t>Obiettivo 3:</w:t>
          </w:r>
        </w:sdtContent>
      </w:sdt>
      <w:r w:rsidR="00C16778" w:rsidRPr="00D23178">
        <w:rPr>
          <w:lang w:bidi="it-IT"/>
        </w:rPr>
        <w:t xml:space="preserve"> </w:t>
      </w:r>
      <w:sdt>
        <w:sdtPr>
          <w:alias w:val="Immettere l'obiettivo 3:"/>
          <w:tag w:val="Immettere l'obiettivo 3:"/>
          <w:id w:val="37865290"/>
          <w:placeholder>
            <w:docPart w:val="BC160C16046D4E9299E5B3DAA73463E7"/>
          </w:placeholder>
          <w:temporary/>
          <w:showingPlcHdr/>
          <w15:appearance w15:val="hidden"/>
        </w:sdtPr>
        <w:sdtContent>
          <w:r w:rsidR="00386778" w:rsidRPr="00D23178">
            <w:rPr>
              <w:lang w:bidi="it-IT"/>
            </w:rPr>
            <w:t>Monitorare il volume delle vendite, i rendimenti e le metriche chiave relative alla soddisfazione per 6 settimane da quando viene terminata la formazione</w:t>
          </w:r>
        </w:sdtContent>
      </w:sdt>
    </w:p>
    <w:p w14:paraId="016F5067" w14:textId="77777777" w:rsidR="00017EFD" w:rsidRPr="00D23178" w:rsidRDefault="00017EFD" w:rsidP="00017EFD">
      <w:pPr>
        <w:pStyle w:val="Puntoelenco"/>
        <w:numPr>
          <w:ilvl w:val="0"/>
          <w:numId w:val="0"/>
        </w:numPr>
        <w:ind w:left="432"/>
      </w:pPr>
    </w:p>
    <w:p w14:paraId="266C32F8" w14:textId="77777777" w:rsidR="001273C1" w:rsidRPr="00D23178" w:rsidRDefault="00000000">
      <w:pPr>
        <w:pStyle w:val="Titolo2"/>
      </w:pPr>
      <w:sdt>
        <w:sdtPr>
          <w:alias w:val="Soluzione:"/>
          <w:tag w:val="Soluzione:"/>
          <w:id w:val="494454261"/>
          <w:placeholder>
            <w:docPart w:val="CE1010D1A4494C58B08F94FDF70E46B6"/>
          </w:placeholder>
          <w:temporary/>
          <w:showingPlcHdr/>
          <w15:appearance w15:val="hidden"/>
        </w:sdtPr>
        <w:sdtContent>
          <w:r w:rsidR="00386778" w:rsidRPr="00D23178">
            <w:rPr>
              <w:lang w:bidi="it-IT"/>
            </w:rPr>
            <w:t>Soluzione</w:t>
          </w:r>
        </w:sdtContent>
      </w:sdt>
    </w:p>
    <w:p w14:paraId="741D5446" w14:textId="77777777" w:rsidR="001273C1" w:rsidRPr="00D23178" w:rsidRDefault="001273C1">
      <w:pPr>
        <w:pStyle w:val="Nessunaspaziatura"/>
      </w:pPr>
    </w:p>
    <w:p w14:paraId="243708FA" w14:textId="04DF9730" w:rsidR="009D403F" w:rsidRPr="00D23178" w:rsidRDefault="00000000" w:rsidP="00265D99">
      <w:pPr>
        <w:pStyle w:val="Puntoelenco"/>
        <w:tabs>
          <w:tab w:val="clear" w:pos="360"/>
          <w:tab w:val="num" w:pos="426"/>
        </w:tabs>
      </w:pPr>
      <w:sdt>
        <w:sdtPr>
          <w:id w:val="1390614789"/>
          <w:placeholder>
            <w:docPart w:val="A74E75F2EAED4990A6E6C900D534BF8C"/>
          </w:placeholder>
          <w:showingPlcHdr/>
          <w15:appearance w15:val="hidden"/>
        </w:sdtPr>
        <w:sdtContent>
          <w:r w:rsidR="00101993" w:rsidRPr="00D23178">
            <w:rPr>
              <w:lang w:bidi="it-IT"/>
            </w:rPr>
            <w:t>Suggerimento 1:</w:t>
          </w:r>
        </w:sdtContent>
      </w:sdt>
      <w:r w:rsidR="00101993" w:rsidRPr="00D23178">
        <w:rPr>
          <w:lang w:bidi="it-IT"/>
        </w:rPr>
        <w:t xml:space="preserve"> </w:t>
      </w:r>
      <w:r w:rsidR="00F5695E">
        <w:t>Rimanere aggiornati in merito all’andamento medio dei prodotti aziendali</w:t>
      </w:r>
    </w:p>
    <w:p w14:paraId="6E6028EC" w14:textId="0450FB78" w:rsidR="009D403F" w:rsidRPr="00D23178" w:rsidRDefault="00000000" w:rsidP="00265D99">
      <w:pPr>
        <w:pStyle w:val="Puntoelenco"/>
        <w:tabs>
          <w:tab w:val="clear" w:pos="360"/>
          <w:tab w:val="num" w:pos="426"/>
        </w:tabs>
      </w:pPr>
      <w:sdt>
        <w:sdtPr>
          <w:id w:val="212387947"/>
          <w:placeholder>
            <w:docPart w:val="701B5805EDD04AD3BF25EC0B5F56D066"/>
          </w:placeholder>
          <w:showingPlcHdr/>
          <w15:appearance w15:val="hidden"/>
        </w:sdtPr>
        <w:sdtContent>
          <w:r w:rsidR="00101993" w:rsidRPr="00D23178">
            <w:rPr>
              <w:lang w:bidi="it-IT"/>
            </w:rPr>
            <w:t>Suggerimento 2:</w:t>
          </w:r>
        </w:sdtContent>
      </w:sdt>
      <w:r w:rsidR="00101993" w:rsidRPr="00D23178">
        <w:rPr>
          <w:lang w:bidi="it-IT"/>
        </w:rPr>
        <w:t xml:space="preserve"> </w:t>
      </w:r>
      <w:r w:rsidR="00F5695E">
        <w:t>Implementare una soluzione gestionale facile e velocemente integrabile</w:t>
      </w:r>
    </w:p>
    <w:p w14:paraId="7A0ED839" w14:textId="228EEA7B" w:rsidR="009D403F" w:rsidRPr="00D23178" w:rsidRDefault="00000000" w:rsidP="00265D99">
      <w:pPr>
        <w:pStyle w:val="Puntoelenco"/>
        <w:tabs>
          <w:tab w:val="clear" w:pos="360"/>
          <w:tab w:val="num" w:pos="426"/>
        </w:tabs>
      </w:pPr>
      <w:sdt>
        <w:sdtPr>
          <w:id w:val="-795208292"/>
          <w:placeholder>
            <w:docPart w:val="D653E534A8364CA2AC035E7DCCDA183C"/>
          </w:placeholder>
          <w:showingPlcHdr/>
          <w15:appearance w15:val="hidden"/>
        </w:sdtPr>
        <w:sdtContent>
          <w:r w:rsidR="00101993" w:rsidRPr="00D23178">
            <w:rPr>
              <w:lang w:bidi="it-IT"/>
            </w:rPr>
            <w:t>Suggerimento 3:</w:t>
          </w:r>
        </w:sdtContent>
      </w:sdt>
      <w:r w:rsidR="00101993" w:rsidRPr="00D23178">
        <w:rPr>
          <w:lang w:bidi="it-IT"/>
        </w:rPr>
        <w:t xml:space="preserve"> </w:t>
      </w:r>
      <w:r w:rsidR="00F5695E">
        <w:t>Concentrarsi sulla gestione e sull’automazione dei tracciamenti dei prodotti</w:t>
      </w:r>
    </w:p>
    <w:p w14:paraId="2689F187" w14:textId="77777777" w:rsidR="00101993" w:rsidRPr="00D23178" w:rsidRDefault="00101993" w:rsidP="00101993"/>
    <w:p w14:paraId="15039466" w14:textId="77777777" w:rsidR="001273C1" w:rsidRPr="00D23178" w:rsidRDefault="00000000" w:rsidP="005140CB">
      <w:pPr>
        <w:pStyle w:val="Titolo1"/>
      </w:pPr>
      <w:sdt>
        <w:sdtPr>
          <w:alias w:val="Proposta:"/>
          <w:tag w:val="Proposta:"/>
          <w:id w:val="-924729588"/>
          <w:placeholder>
            <w:docPart w:val="045D955C8D094F1DB070E6C81AB1E483"/>
          </w:placeholder>
          <w:temporary/>
          <w:showingPlcHdr/>
          <w15:appearance w15:val="hidden"/>
        </w:sdtPr>
        <w:sdtContent>
          <w:r w:rsidR="00386778" w:rsidRPr="00D23178">
            <w:rPr>
              <w:lang w:bidi="it-IT"/>
            </w:rPr>
            <w:t>Proposta</w:t>
          </w:r>
        </w:sdtContent>
      </w:sdt>
    </w:p>
    <w:tbl>
      <w:tblPr>
        <w:tblStyle w:val="Tabellasuggerimento"/>
        <w:tblW w:w="5000" w:type="pct"/>
        <w:tblLook w:val="04A0" w:firstRow="1" w:lastRow="0" w:firstColumn="1" w:lastColumn="0" w:noHBand="0" w:noVBand="1"/>
        <w:tblDescription w:val="Tabella layout"/>
      </w:tblPr>
      <w:tblGrid>
        <w:gridCol w:w="622"/>
        <w:gridCol w:w="9470"/>
      </w:tblGrid>
      <w:tr w:rsidR="00386778" w:rsidRPr="00D23178" w14:paraId="7E4FC01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560C40D" w14:textId="77777777" w:rsidR="00386778" w:rsidRPr="00D23178" w:rsidRDefault="007C13B2" w:rsidP="004D39A3">
            <w:r w:rsidRPr="00D23178">
              <w:rPr>
                <w:noProof/>
                <w:lang w:bidi="it-IT"/>
              </w:rPr>
              <w:drawing>
                <wp:inline distT="0" distB="0" distL="0" distR="0" wp14:anchorId="612A7D30" wp14:editId="361187E9">
                  <wp:extent cx="285316" cy="285316"/>
                  <wp:effectExtent l="0" t="0" r="0" b="0"/>
                  <wp:docPr id="58" name="Elemento grafico 58" descr="Mano alzat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lemento grafico 36" descr="Mano alzata con riempimento a tinta unita"/>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C4E0D00" w14:textId="77777777" w:rsidR="00386778" w:rsidRPr="00D23178" w:rsidRDefault="00000000" w:rsidP="004D39A3">
            <w:pPr>
              <w:pStyle w:val="Testosuggerimento"/>
              <w:cnfStyle w:val="000000000000" w:firstRow="0" w:lastRow="0" w:firstColumn="0" w:lastColumn="0" w:oddVBand="0" w:evenVBand="0" w:oddHBand="0" w:evenHBand="0" w:firstRowFirstColumn="0" w:firstRowLastColumn="0" w:lastRowFirstColumn="0" w:lastRowLastColumn="0"/>
            </w:pPr>
            <w:sdt>
              <w:sdtPr>
                <w:alias w:val="Immettere la descrizione:"/>
                <w:tag w:val="Immettere la descrizione:"/>
                <w:id w:val="-875233002"/>
                <w:placeholder>
                  <w:docPart w:val="D8991BF3A49648209236C20A6FF6C416"/>
                </w:placeholder>
                <w:temporary/>
                <w:showingPlcHdr/>
                <w15:appearance w15:val="hidden"/>
              </w:sdtPr>
              <w:sdtContent>
                <w:r w:rsidR="00386778" w:rsidRPr="00D23178">
                  <w:rPr>
                    <w:lang w:bidi="it-IT"/>
                  </w:rPr>
                  <w:t>Fornire informazioni generiche, tra cui un breve resoconto sulla società e sulla sua conoscenza delle esigenze del cliente e dei problemi specifici da risolvere.</w:t>
                </w:r>
              </w:sdtContent>
            </w:sdt>
            <w:r w:rsidR="00386778" w:rsidRPr="00D23178">
              <w:rPr>
                <w:lang w:bidi="it-IT"/>
              </w:rPr>
              <w:t xml:space="preserve"> </w:t>
            </w:r>
            <w:sdt>
              <w:sdtPr>
                <w:alias w:val="Immettere la descrizione:"/>
                <w:tag w:val="Immettere la descrizione:"/>
                <w:id w:val="-781656964"/>
                <w:placeholder>
                  <w:docPart w:val="97CC421FB3E841238E2CAE0463D677D6"/>
                </w:placeholder>
                <w:temporary/>
                <w:showingPlcHdr/>
                <w15:appearance w15:val="hidden"/>
              </w:sdtPr>
              <w:sdtContent>
                <w:r w:rsidR="00386778" w:rsidRPr="00D23178">
                  <w:rPr>
                    <w:lang w:bidi="it-IT"/>
                  </w:rPr>
                  <w:t>È possibile anche includere i risultati di ricerche pertinenti, la cronologia del progetto e altri elementi che hanno un impatto sulle esigenze del cliente, come le tendenze socioeconomiche o i regolamenti in procinto di entrare in vigore.</w:t>
                </w:r>
              </w:sdtContent>
            </w:sdt>
          </w:p>
          <w:p w14:paraId="49559084" w14:textId="77777777" w:rsidR="00386778" w:rsidRPr="00D23178" w:rsidRDefault="00000000" w:rsidP="004D39A3">
            <w:pPr>
              <w:pStyle w:val="Testosuggerimento"/>
              <w:cnfStyle w:val="000000000000" w:firstRow="0" w:lastRow="0" w:firstColumn="0" w:lastColumn="0" w:oddVBand="0" w:evenVBand="0" w:oddHBand="0" w:evenHBand="0" w:firstRowFirstColumn="0" w:firstRowLastColumn="0" w:lastRowFirstColumn="0" w:lastRowLastColumn="0"/>
            </w:pPr>
            <w:sdt>
              <w:sdtPr>
                <w:alias w:val="Immettere la descrizione:"/>
                <w:tag w:val="Immettere la descrizione:"/>
                <w:id w:val="1279071810"/>
                <w:placeholder>
                  <w:docPart w:val="AE6B67A5AE8F490098D017222904D193"/>
                </w:placeholder>
                <w:temporary/>
                <w:showingPlcHdr/>
                <w15:appearance w15:val="hidden"/>
              </w:sdtPr>
              <w:sdtContent>
                <w:r w:rsidR="00386778" w:rsidRPr="00D23178">
                  <w:rPr>
                    <w:lang w:bidi="it-IT"/>
                  </w:rPr>
                  <w:t>Illustrare i vantaggi che può aspettarsi il cliente. Ad esempio, descrivere i rischi, cosa potrebbe essere perso, se non vengono adottate misure adeguate e confrontarli con i vantaggi raggiungibili con un piano d'azione efficace.</w:t>
                </w:r>
              </w:sdtContent>
            </w:sdt>
            <w:r w:rsidR="00386778" w:rsidRPr="00D23178">
              <w:rPr>
                <w:lang w:bidi="it-IT"/>
              </w:rPr>
              <w:t xml:space="preserve"> </w:t>
            </w:r>
            <w:sdt>
              <w:sdtPr>
                <w:alias w:val="Immettere la descrizione:"/>
                <w:tag w:val="Immettere la descrizione:"/>
                <w:id w:val="1424687157"/>
                <w:placeholder>
                  <w:docPart w:val="0DE17F10F1BF4DBAAF02AB986165EDFD"/>
                </w:placeholder>
                <w:temporary/>
                <w:showingPlcHdr/>
                <w15:appearance w15:val="hidden"/>
              </w:sdtPr>
              <w:sdtContent>
                <w:r w:rsidR="00386778" w:rsidRPr="00D23178">
                  <w:rPr>
                    <w:lang w:bidi="it-IT"/>
                  </w:rPr>
                  <w:t>Se applicabile, identificare le potenziali aree problematiche per il cliente e il modo in cui è possibile farvi fronte. Potrebbe trattarsi di problemi fondamentali che sembrano banali, ma che spesso vengono ignorati nelle proposte della concorrenza.</w:t>
                </w:r>
              </w:sdtContent>
            </w:sdt>
          </w:p>
          <w:p w14:paraId="7295F7C9" w14:textId="77777777" w:rsidR="00386778" w:rsidRPr="00D23178" w:rsidRDefault="00000000" w:rsidP="004D39A3">
            <w:pPr>
              <w:pStyle w:val="Testosuggerimento"/>
              <w:cnfStyle w:val="000000000000" w:firstRow="0" w:lastRow="0" w:firstColumn="0" w:lastColumn="0" w:oddVBand="0" w:evenVBand="0" w:oddHBand="0" w:evenHBand="0" w:firstRowFirstColumn="0" w:firstRowLastColumn="0" w:lastRowFirstColumn="0" w:lastRowLastColumn="0"/>
            </w:pPr>
            <w:sdt>
              <w:sdtPr>
                <w:alias w:val="Immettere la descrizione:"/>
                <w:tag w:val="Immettere la descrizione:"/>
                <w:id w:val="390313808"/>
                <w:placeholder>
                  <w:docPart w:val="3B74D9CF4AA04505885504A0C18CD47C"/>
                </w:placeholder>
                <w:temporary/>
                <w:showingPlcHdr/>
                <w15:appearance w15:val="hidden"/>
              </w:sdtPr>
              <w:sdtContent>
                <w:r w:rsidR="00386778" w:rsidRPr="00D23178">
                  <w:rPr>
                    <w:lang w:bidi="it-IT"/>
                  </w:rPr>
                  <w:t>Descrivere come le capacità e la soluzione proposta sono in linea con gli obiettivi del cliente per il progetto, illustrando anche il modo in cui le competenze della società possono consentire di approcciare le opportunità attuali in modo unico.</w:t>
                </w:r>
              </w:sdtContent>
            </w:sdt>
          </w:p>
        </w:tc>
      </w:tr>
    </w:tbl>
    <w:p w14:paraId="0E315C9B" w14:textId="17076AF6" w:rsidR="008C2860" w:rsidRDefault="008C2860"/>
    <w:p w14:paraId="51C5D538" w14:textId="2D043907" w:rsidR="002C3D63" w:rsidRPr="002C3D63" w:rsidRDefault="002C3D63" w:rsidP="002C3D63">
      <w:r w:rsidRPr="002C3D63">
        <w:t xml:space="preserve">Sono </w:t>
      </w:r>
      <w:r w:rsidR="00204E9F">
        <w:t xml:space="preserve">Tina </w:t>
      </w:r>
      <w:proofErr w:type="spellStart"/>
      <w:r w:rsidR="00204E9F">
        <w:t>Erfanian</w:t>
      </w:r>
      <w:proofErr w:type="spellEnd"/>
      <w:r w:rsidRPr="002C3D63">
        <w:t>, sviluppat</w:t>
      </w:r>
      <w:r w:rsidR="00204E9F">
        <w:t>rice</w:t>
      </w:r>
      <w:r w:rsidRPr="002C3D63">
        <w:t xml:space="preserve"> specializzat</w:t>
      </w:r>
      <w:r w:rsidR="00204E9F">
        <w:t>a</w:t>
      </w:r>
      <w:r w:rsidRPr="002C3D63">
        <w:t xml:space="preserve"> in soluzioni software personalizzate. Dopo aver analizzato il flusso operativo del cliente, ho progettato una soluzione mirata alla gestione de</w:t>
      </w:r>
      <w:r>
        <w:t>i prodotti, dei dipendenti</w:t>
      </w:r>
      <w:r w:rsidRPr="002C3D63">
        <w:t xml:space="preserve"> e alla tracciabilità degli ingredienti, con particolare attenzione all’integrazione di strumenti</w:t>
      </w:r>
      <w:r>
        <w:t xml:space="preserve"> hardware come la pistola a scansione di codici a barre, o integrazioni automatiche per le stampe dei codici di tracciabilità</w:t>
      </w:r>
      <w:r w:rsidRPr="002C3D63">
        <w:t>.</w:t>
      </w:r>
    </w:p>
    <w:p w14:paraId="2D91B177" w14:textId="6411D408" w:rsidR="002C3D63" w:rsidRPr="002C3D63" w:rsidRDefault="002C3D63" w:rsidP="002C3D63">
      <w:r w:rsidRPr="002C3D63">
        <w:t>L’obiettivo è semplificare e rendere più sicuro l’in</w:t>
      </w:r>
      <w:r>
        <w:t>tero processo produttivo,</w:t>
      </w:r>
      <w:r w:rsidRPr="002C3D63">
        <w:t xml:space="preserve"> evitando errori di trascrizione e velocizzando l’intero processo.</w:t>
      </w:r>
    </w:p>
    <w:p w14:paraId="49520031" w14:textId="77777777" w:rsidR="002C3D63" w:rsidRPr="002C3D63" w:rsidRDefault="002C3D63" w:rsidP="002C3D63">
      <w:r w:rsidRPr="002C3D63">
        <w:t>I principali vantaggi includono:</w:t>
      </w:r>
    </w:p>
    <w:p w14:paraId="69DE2919" w14:textId="77777777" w:rsidR="002C3D63" w:rsidRPr="002C3D63" w:rsidRDefault="002C3D63" w:rsidP="002C3D63">
      <w:pPr>
        <w:numPr>
          <w:ilvl w:val="0"/>
          <w:numId w:val="14"/>
        </w:numPr>
      </w:pPr>
      <w:r w:rsidRPr="002C3D63">
        <w:t>Riduzione degli errori manuali</w:t>
      </w:r>
    </w:p>
    <w:p w14:paraId="0ADB80FF" w14:textId="77777777" w:rsidR="002C3D63" w:rsidRPr="002C3D63" w:rsidRDefault="002C3D63" w:rsidP="002C3D63">
      <w:pPr>
        <w:numPr>
          <w:ilvl w:val="0"/>
          <w:numId w:val="14"/>
        </w:numPr>
      </w:pPr>
      <w:r w:rsidRPr="002C3D63">
        <w:t>Tracciabilità completa e immediata</w:t>
      </w:r>
    </w:p>
    <w:p w14:paraId="21F0731B" w14:textId="77777777" w:rsidR="002C3D63" w:rsidRPr="002C3D63" w:rsidRDefault="002C3D63" w:rsidP="002C3D63">
      <w:pPr>
        <w:numPr>
          <w:ilvl w:val="0"/>
          <w:numId w:val="14"/>
        </w:numPr>
      </w:pPr>
      <w:r w:rsidRPr="002C3D63">
        <w:t>Interfaccia chiara e ottimizzata per l’uso in produzione</w:t>
      </w:r>
    </w:p>
    <w:p w14:paraId="207C9CB1" w14:textId="77777777" w:rsidR="002C3D63" w:rsidRPr="002C3D63" w:rsidRDefault="002C3D63" w:rsidP="002C3D63">
      <w:r w:rsidRPr="002C3D63">
        <w:t>Senza questa automazione, il rischio è quello di avere dati poco affidabili e processi più lenti e meno sicuri. La soluzione è costruita su misura, per rispondere esattamente a queste esigenze specifiche, in modo semplice ma efficace.</w:t>
      </w:r>
    </w:p>
    <w:p w14:paraId="0E95B8AE" w14:textId="77777777" w:rsidR="002C3D63" w:rsidRPr="00D23178" w:rsidRDefault="002C3D63"/>
    <w:p w14:paraId="16BA639A" w14:textId="77777777" w:rsidR="008C2860" w:rsidRPr="00D23178" w:rsidRDefault="008C2860">
      <w:r w:rsidRPr="00D23178">
        <w:rPr>
          <w:lang w:bidi="it-IT"/>
        </w:rPr>
        <w:br w:type="page"/>
      </w:r>
    </w:p>
    <w:p w14:paraId="078BD4C1" w14:textId="77777777" w:rsidR="001273C1" w:rsidRPr="00D23178" w:rsidRDefault="00000000">
      <w:pPr>
        <w:pStyle w:val="Titolo2"/>
      </w:pPr>
      <w:sdt>
        <w:sdtPr>
          <w:alias w:val="Motivazione:"/>
          <w:tag w:val="Motivazione:"/>
          <w:id w:val="-2092695705"/>
          <w:placeholder>
            <w:docPart w:val="3F34DB2F5A844B0ABC064D09B664D49C"/>
          </w:placeholder>
          <w:temporary/>
          <w:showingPlcHdr/>
          <w15:appearance w15:val="hidden"/>
        </w:sdtPr>
        <w:sdtContent>
          <w:r w:rsidR="00FC68B0" w:rsidRPr="00D23178">
            <w:rPr>
              <w:lang w:bidi="it-IT"/>
            </w:rPr>
            <w:t>Motivazione</w:t>
          </w:r>
        </w:sdtContent>
      </w:sdt>
    </w:p>
    <w:p w14:paraId="5DC2ECFB" w14:textId="77777777" w:rsidR="00017EFD" w:rsidRPr="00D23178" w:rsidRDefault="00017EFD">
      <w:pPr>
        <w:pStyle w:val="Nessunaspaziatura"/>
      </w:pPr>
    </w:p>
    <w:p w14:paraId="1A0A30DB" w14:textId="77777777" w:rsidR="001273C1" w:rsidRPr="00D23178" w:rsidRDefault="00000000" w:rsidP="00265D99">
      <w:pPr>
        <w:pStyle w:val="Puntoelenco"/>
        <w:tabs>
          <w:tab w:val="clear" w:pos="360"/>
          <w:tab w:val="num" w:pos="426"/>
        </w:tabs>
      </w:pPr>
      <w:sdt>
        <w:sdtPr>
          <w:alias w:val="Immettere la voce di elenco 1:"/>
          <w:tag w:val="Immettere la voce di elenco 1:"/>
          <w:id w:val="-1963877511"/>
          <w:placeholder>
            <w:docPart w:val="599A3AD5C5604665BF200A96C13E9DCC"/>
          </w:placeholder>
          <w:temporary/>
          <w:showingPlcHdr/>
          <w15:appearance w15:val="hidden"/>
        </w:sdtPr>
        <w:sdtContent>
          <w:r w:rsidR="00FC68B0" w:rsidRPr="00D23178">
            <w:rPr>
              <w:lang w:bidi="it-IT"/>
            </w:rPr>
            <w:t>Ricerca</w:t>
          </w:r>
        </w:sdtContent>
      </w:sdt>
    </w:p>
    <w:p w14:paraId="1400F99C" w14:textId="77777777" w:rsidR="001273C1" w:rsidRPr="00D23178" w:rsidRDefault="00000000" w:rsidP="00265D99">
      <w:pPr>
        <w:pStyle w:val="Puntoelenco"/>
        <w:tabs>
          <w:tab w:val="clear" w:pos="360"/>
          <w:tab w:val="num" w:pos="426"/>
        </w:tabs>
      </w:pPr>
      <w:sdt>
        <w:sdtPr>
          <w:alias w:val="Immettere la voce di elenco 2:"/>
          <w:tag w:val="Immettere la voce di elenco 2:"/>
          <w:id w:val="-1511826398"/>
          <w:placeholder>
            <w:docPart w:val="4AF16D49CA184B7EAFF4F59171075E1C"/>
          </w:placeholder>
          <w:temporary/>
          <w:showingPlcHdr/>
          <w15:appearance w15:val="hidden"/>
        </w:sdtPr>
        <w:sdtContent>
          <w:r w:rsidR="00FC68B0" w:rsidRPr="00D23178">
            <w:rPr>
              <w:lang w:bidi="it-IT"/>
            </w:rPr>
            <w:t>Opportunità di mercato</w:t>
          </w:r>
        </w:sdtContent>
      </w:sdt>
    </w:p>
    <w:p w14:paraId="0474840E" w14:textId="77777777" w:rsidR="001273C1" w:rsidRPr="00D23178" w:rsidRDefault="00000000" w:rsidP="00265D99">
      <w:pPr>
        <w:pStyle w:val="Puntoelenco"/>
        <w:tabs>
          <w:tab w:val="clear" w:pos="360"/>
          <w:tab w:val="num" w:pos="567"/>
        </w:tabs>
      </w:pPr>
      <w:sdt>
        <w:sdtPr>
          <w:alias w:val="Immettere la voce di elenco 3:"/>
          <w:tag w:val="Immettere la voce di elenco 3:"/>
          <w:id w:val="-2006889026"/>
          <w:placeholder>
            <w:docPart w:val="B139532D5845456DB809A314839E9FC5"/>
          </w:placeholder>
          <w:temporary/>
          <w:showingPlcHdr/>
          <w15:appearance w15:val="hidden"/>
        </w:sdtPr>
        <w:sdtContent>
          <w:r w:rsidR="00FC68B0" w:rsidRPr="00D23178">
            <w:rPr>
              <w:lang w:bidi="it-IT"/>
            </w:rPr>
            <w:t>Allineamento con la mission</w:t>
          </w:r>
        </w:sdtContent>
      </w:sdt>
    </w:p>
    <w:p w14:paraId="04FAD146" w14:textId="77777777" w:rsidR="001273C1" w:rsidRPr="00D23178" w:rsidRDefault="00000000" w:rsidP="00265D99">
      <w:pPr>
        <w:pStyle w:val="Puntoelenco"/>
        <w:tabs>
          <w:tab w:val="clear" w:pos="360"/>
          <w:tab w:val="num" w:pos="567"/>
        </w:tabs>
      </w:pPr>
      <w:sdt>
        <w:sdtPr>
          <w:alias w:val="Immettere la voce di elenco 4:"/>
          <w:tag w:val="Immettere la voce di elenco 4:"/>
          <w:id w:val="680319139"/>
          <w:placeholder>
            <w:docPart w:val="DDEA82AE3CA74F5791A236103B03DAE7"/>
          </w:placeholder>
          <w:temporary/>
          <w:showingPlcHdr/>
          <w15:appearance w15:val="hidden"/>
        </w:sdtPr>
        <w:sdtContent>
          <w:r w:rsidR="00FC68B0" w:rsidRPr="00D23178">
            <w:rPr>
              <w:lang w:bidi="it-IT"/>
            </w:rPr>
            <w:t>Risorse/Tecnologie attuali</w:t>
          </w:r>
        </w:sdtContent>
      </w:sdt>
    </w:p>
    <w:p w14:paraId="253B2926" w14:textId="77777777" w:rsidR="00931827" w:rsidRPr="00D23178" w:rsidRDefault="00931827" w:rsidP="005140CB"/>
    <w:p w14:paraId="2BAD5BA2" w14:textId="2C9F0571" w:rsidR="001273C1" w:rsidRDefault="00000000" w:rsidP="002C3D63">
      <w:pPr>
        <w:pStyle w:val="Titolo2"/>
      </w:pPr>
      <w:sdt>
        <w:sdtPr>
          <w:alias w:val="Strategia di esecuzione:"/>
          <w:tag w:val="Strategia di esecuzione:"/>
          <w:id w:val="-738408525"/>
          <w:placeholder>
            <w:docPart w:val="E8C5EE4BE8C04ED18CC768068F299E66"/>
          </w:placeholder>
          <w:temporary/>
          <w:showingPlcHdr/>
          <w15:appearance w15:val="hidden"/>
        </w:sdtPr>
        <w:sdtContent>
          <w:r w:rsidR="00FC68B0" w:rsidRPr="00D23178">
            <w:rPr>
              <w:lang w:bidi="it-IT"/>
            </w:rPr>
            <w:t>Strategia di esecuzione</w:t>
          </w:r>
        </w:sdtContent>
      </w:sdt>
      <w:r w:rsidR="008E2AFA">
        <w:t xml:space="preserve">, </w:t>
      </w:r>
      <w:sdt>
        <w:sdtPr>
          <w:alias w:val="Approccio tecnico/progettuale:"/>
          <w:tag w:val="Approccio tecnico/progettuale:"/>
          <w:id w:val="38019945"/>
          <w:placeholder>
            <w:docPart w:val="F11376F15B4A414B9BDAEA46B67AE1DB"/>
          </w:placeholder>
          <w:temporary/>
          <w:showingPlcHdr/>
          <w15:appearance w15:val="hidden"/>
        </w:sdtPr>
        <w:sdtContent>
          <w:r w:rsidR="008E2AFA" w:rsidRPr="00D23178">
            <w:rPr>
              <w:lang w:bidi="it-IT"/>
            </w:rPr>
            <w:t>Approccio tecnico/progettuale</w:t>
          </w:r>
        </w:sdtContent>
      </w:sdt>
    </w:p>
    <w:p w14:paraId="6F50269E" w14:textId="41DBE8DC" w:rsidR="002C3D63" w:rsidRDefault="002C3D63">
      <w:r>
        <w:t>La mia strategia di esecuzione integra metodologie consolidate, reattive e con un approccio rivolto al cliente. Ecco una descrizione dei metodi del progetto, tra cui il modo in cui quest’ultimo sarà sviluppato, una proposta delle tempistiche e i motivi per cui consigliamo di sviluppare il progetto come descritto:</w:t>
      </w:r>
    </w:p>
    <w:p w14:paraId="7086B6D8" w14:textId="008E20A0" w:rsidR="002C3D63" w:rsidRDefault="002C3D63">
      <w:r>
        <w:t xml:space="preserve">Dopo aver accolto le principali richieste dal lato dell’amministrazione, posso affermare che la strategia migliore per il conseguimento del risultato, sia l’utilizzo di un programma basato su Java, l’utilizzo di un Database basato su </w:t>
      </w:r>
      <w:proofErr w:type="spellStart"/>
      <w:r>
        <w:t>PostgreSQL</w:t>
      </w:r>
      <w:proofErr w:type="spellEnd"/>
      <w:r>
        <w:t>, e con funzionamento in locale, presso la stessa sede operativa dell’attività, in maniera tale da ridurre le tempistiche in caso di crash e/o errori di funzionamento ordinati o straordinari.</w:t>
      </w:r>
    </w:p>
    <w:p w14:paraId="5E960B12" w14:textId="63686E4F" w:rsidR="008C2860" w:rsidRDefault="002C3D63" w:rsidP="008E2AFA">
      <w:r>
        <w:t>Basandomi su precedenti lavori effettuati in conto d</w:t>
      </w:r>
      <w:r w:rsidR="008E2AFA">
        <w:t>ell’azienda per cui collaboro, fornirsi di un sistema web o di altre soluzioni terze, risulterebbero troppo onerose sul lungo periodo, non scalabile, e poco personalizzabile in base alle Vostre richieste future.</w:t>
      </w:r>
    </w:p>
    <w:p w14:paraId="38290E27" w14:textId="169FCF10" w:rsidR="001273C1" w:rsidRPr="00D23178" w:rsidRDefault="008E2AFA" w:rsidP="00EC6B3E">
      <w:r>
        <w:t>Il software verrà sviluppato, prima di tutto in una fase di Beta. Una volta inserito all’interno dei vostri processi, e formato i fruitori, il software verrà modificato in relazione alle aspettative e alle esigenze del cliente. Una volta effettuate le eventuali modifiche richieste, il software verrà rilasciato in completo uso e possesso dell’azienda, con 2 (due) anni di revisioni gratuite.</w:t>
      </w:r>
    </w:p>
    <w:p w14:paraId="44F8925E" w14:textId="2AED16ED" w:rsidR="001273C1" w:rsidRPr="00D23178" w:rsidRDefault="00000000" w:rsidP="00265D99">
      <w:pPr>
        <w:pStyle w:val="Titolo2"/>
        <w:keepNext w:val="0"/>
      </w:pPr>
      <w:sdt>
        <w:sdtPr>
          <w:alias w:val="Risultati finali del progetto:"/>
          <w:tag w:val="Risultati finali del progetto:"/>
          <w:id w:val="1450042905"/>
          <w:placeholder>
            <w:docPart w:val="ADC8E18C32944110B1CAD30A7B3D330F"/>
          </w:placeholder>
          <w:temporary/>
          <w:showingPlcHdr/>
          <w15:appearance w15:val="hidden"/>
        </w:sdtPr>
        <w:sdtContent>
          <w:r w:rsidR="00FC68B0" w:rsidRPr="00D23178">
            <w:rPr>
              <w:lang w:bidi="it-IT"/>
            </w:rPr>
            <w:t>Risultati finali del progetto</w:t>
          </w:r>
        </w:sdtContent>
      </w:sdt>
    </w:p>
    <w:p w14:paraId="0F13F7AB" w14:textId="77777777" w:rsidR="001273C1" w:rsidRPr="00D23178" w:rsidRDefault="00000000" w:rsidP="00265D99">
      <w:sdt>
        <w:sdtPr>
          <w:alias w:val="Immettere la descrizione:"/>
          <w:tag w:val="Immettere la descrizione:"/>
          <w:id w:val="-1933585156"/>
          <w:placeholder>
            <w:docPart w:val="89F4241B382A4851BB68CC12741CA80E"/>
          </w:placeholder>
          <w:temporary/>
          <w:showingPlcHdr/>
          <w15:appearance w15:val="hidden"/>
        </w:sdtPr>
        <w:sdtContent>
          <w:r w:rsidR="00FC68B0" w:rsidRPr="00D23178">
            <w:rPr>
              <w:lang w:bidi="it-IT"/>
            </w:rPr>
            <w:t>Ecco un elenco completo di tutti i risultati finali del progetto:</w:t>
          </w:r>
        </w:sdtContent>
      </w:sdt>
    </w:p>
    <w:tbl>
      <w:tblPr>
        <w:tblStyle w:val="TabellaProposta"/>
        <w:tblW w:w="5113" w:type="pct"/>
        <w:tblLook w:val="04A0" w:firstRow="1" w:lastRow="0" w:firstColumn="1" w:lastColumn="0" w:noHBand="0" w:noVBand="1"/>
        <w:tblDescription w:val="Risultati finali del progetto"/>
      </w:tblPr>
      <w:tblGrid>
        <w:gridCol w:w="3070"/>
        <w:gridCol w:w="7240"/>
      </w:tblGrid>
      <w:tr w:rsidR="00561521" w:rsidRPr="00D23178" w14:paraId="3E280F42" w14:textId="77777777" w:rsidTr="00017EFD">
        <w:trPr>
          <w:cnfStyle w:val="100000000000" w:firstRow="1" w:lastRow="0" w:firstColumn="0" w:lastColumn="0" w:oddVBand="0" w:evenVBand="0" w:oddHBand="0" w:evenHBand="0" w:firstRowFirstColumn="0" w:firstRowLastColumn="0" w:lastRowFirstColumn="0" w:lastRowLastColumn="0"/>
          <w:trHeight w:val="852"/>
        </w:trPr>
        <w:tc>
          <w:tcPr>
            <w:tcW w:w="1489" w:type="pct"/>
          </w:tcPr>
          <w:p w14:paraId="0C111498" w14:textId="77777777" w:rsidR="001273C1" w:rsidRPr="00D23178" w:rsidRDefault="00000000" w:rsidP="00265D99">
            <w:pPr>
              <w:keepNext w:val="0"/>
            </w:pPr>
            <w:sdt>
              <w:sdtPr>
                <w:alias w:val="Risultato finale:"/>
                <w:tag w:val="Risultato finale:"/>
                <w:id w:val="355699831"/>
                <w:placeholder>
                  <w:docPart w:val="654F0398F80245BE9895779039B38F9E"/>
                </w:placeholder>
                <w:temporary/>
                <w:showingPlcHdr/>
                <w15:appearance w15:val="hidden"/>
              </w:sdtPr>
              <w:sdtContent>
                <w:r w:rsidR="00FC68B0" w:rsidRPr="00D23178">
                  <w:rPr>
                    <w:lang w:bidi="it-IT"/>
                  </w:rPr>
                  <w:t>Risultato finale</w:t>
                </w:r>
              </w:sdtContent>
            </w:sdt>
          </w:p>
        </w:tc>
        <w:tc>
          <w:tcPr>
            <w:tcW w:w="3511" w:type="pct"/>
          </w:tcPr>
          <w:p w14:paraId="064FCAE9" w14:textId="77777777" w:rsidR="001273C1" w:rsidRPr="00D23178" w:rsidRDefault="00000000" w:rsidP="00265D99">
            <w:pPr>
              <w:keepNext w:val="0"/>
            </w:pPr>
            <w:sdt>
              <w:sdtPr>
                <w:alias w:val="Descrizione:"/>
                <w:tag w:val="Descrizione:"/>
                <w:id w:val="1446037421"/>
                <w:placeholder>
                  <w:docPart w:val="EED42953E8FD41C8BEB1EBAC5456EF93"/>
                </w:placeholder>
                <w:temporary/>
                <w:showingPlcHdr/>
                <w15:appearance w15:val="hidden"/>
              </w:sdtPr>
              <w:sdtContent>
                <w:r w:rsidR="00FC68B0" w:rsidRPr="00D23178">
                  <w:rPr>
                    <w:lang w:bidi="it-IT"/>
                  </w:rPr>
                  <w:t>Descrizione</w:t>
                </w:r>
              </w:sdtContent>
            </w:sdt>
          </w:p>
        </w:tc>
      </w:tr>
      <w:tr w:rsidR="00561521" w:rsidRPr="00D23178" w14:paraId="74D1BD29" w14:textId="77777777" w:rsidTr="00CF68F8">
        <w:trPr>
          <w:trHeight w:val="527"/>
        </w:trPr>
        <w:tc>
          <w:tcPr>
            <w:tcW w:w="1489" w:type="pct"/>
          </w:tcPr>
          <w:p w14:paraId="21DE1CD0" w14:textId="7241472E" w:rsidR="001273C1" w:rsidRPr="00D23178" w:rsidRDefault="00000000" w:rsidP="00101993">
            <w:sdt>
              <w:sdtPr>
                <w:id w:val="1048419494"/>
                <w:placeholder>
                  <w:docPart w:val="15323CBE8C0C43369D8B3E600680627F"/>
                </w:placeholder>
                <w15:appearance w15:val="hidden"/>
              </w:sdtPr>
              <w:sdtContent>
                <w:r w:rsidR="00EC6B3E">
                  <w:t>Gestione delle ricette</w:t>
                </w:r>
              </w:sdtContent>
            </w:sdt>
            <w:r w:rsidR="00101993" w:rsidRPr="00D23178">
              <w:rPr>
                <w:lang w:bidi="it-IT"/>
              </w:rPr>
              <w:t xml:space="preserve"> </w:t>
            </w:r>
          </w:p>
        </w:tc>
        <w:tc>
          <w:tcPr>
            <w:tcW w:w="3511" w:type="pct"/>
          </w:tcPr>
          <w:p w14:paraId="61041620" w14:textId="233D1F82" w:rsidR="001273C1" w:rsidRPr="00D23178" w:rsidRDefault="00EC6B3E" w:rsidP="00101993">
            <w:r>
              <w:t>L’amministrazione o il singolo operatore potrà MEA una ricetta al sistema</w:t>
            </w:r>
          </w:p>
        </w:tc>
      </w:tr>
      <w:tr w:rsidR="001273C1" w:rsidRPr="00D23178" w14:paraId="2051BA59" w14:textId="77777777" w:rsidTr="00CF68F8">
        <w:trPr>
          <w:trHeight w:val="583"/>
        </w:trPr>
        <w:tc>
          <w:tcPr>
            <w:tcW w:w="1489" w:type="pct"/>
          </w:tcPr>
          <w:p w14:paraId="2D52D18C" w14:textId="264E0A1B" w:rsidR="001273C1" w:rsidRPr="00D23178" w:rsidRDefault="00EC6B3E">
            <w:r>
              <w:t>Gestione degli operatori</w:t>
            </w:r>
          </w:p>
        </w:tc>
        <w:tc>
          <w:tcPr>
            <w:tcW w:w="3511" w:type="pct"/>
          </w:tcPr>
          <w:p w14:paraId="5D3DA0E1" w14:textId="5E74606F" w:rsidR="001273C1" w:rsidRPr="00D23178" w:rsidRDefault="00EC6B3E">
            <w:r>
              <w:t>L’amministrazione potrà MEA un operatore al sistema, oltre a un sistema di tracciamento del lavoro.</w:t>
            </w:r>
          </w:p>
        </w:tc>
      </w:tr>
      <w:tr w:rsidR="00561521" w:rsidRPr="00D23178" w14:paraId="195DFB5E" w14:textId="77777777" w:rsidTr="00CF68F8">
        <w:trPr>
          <w:trHeight w:val="541"/>
        </w:trPr>
        <w:tc>
          <w:tcPr>
            <w:tcW w:w="1489" w:type="pct"/>
          </w:tcPr>
          <w:p w14:paraId="7A669D4E" w14:textId="591D6C61" w:rsidR="001273C1" w:rsidRPr="00D23178" w:rsidRDefault="00EC6B3E">
            <w:r>
              <w:t>Gestione dei DDT</w:t>
            </w:r>
          </w:p>
        </w:tc>
        <w:tc>
          <w:tcPr>
            <w:tcW w:w="3511" w:type="pct"/>
          </w:tcPr>
          <w:p w14:paraId="4DADA349" w14:textId="2F23A032" w:rsidR="001273C1" w:rsidRPr="00D23178" w:rsidRDefault="00EC6B3E" w:rsidP="00EC6B3E">
            <w:r>
              <w:t xml:space="preserve">L’amministrazione potrà MEA un DDT a sistema, permettendo il tracciamento dei prodotti più utilizzati, di quelli in scadenza e dei codici di tracciabilità </w:t>
            </w:r>
          </w:p>
        </w:tc>
      </w:tr>
      <w:tr w:rsidR="00EC6B3E" w:rsidRPr="00D23178" w14:paraId="1A2489E0" w14:textId="77777777" w:rsidTr="00CF68F8">
        <w:trPr>
          <w:trHeight w:val="541"/>
        </w:trPr>
        <w:tc>
          <w:tcPr>
            <w:tcW w:w="1489" w:type="pct"/>
          </w:tcPr>
          <w:p w14:paraId="2B4410A1" w14:textId="64F24514" w:rsidR="00EC6B3E" w:rsidRDefault="00EC6B3E">
            <w:r>
              <w:t>Gestione delle etichette</w:t>
            </w:r>
          </w:p>
        </w:tc>
        <w:tc>
          <w:tcPr>
            <w:tcW w:w="3511" w:type="pct"/>
          </w:tcPr>
          <w:p w14:paraId="6D3EB7F8" w14:textId="3ED64690" w:rsidR="00EC6B3E" w:rsidRDefault="00EC6B3E" w:rsidP="00EC6B3E">
            <w:r>
              <w:t>Il singolo operatore potrà stampare in maniera autonoma e meccanizzata le singole etichette di tracciamento per i prodotti.</w:t>
            </w:r>
          </w:p>
        </w:tc>
      </w:tr>
      <w:tr w:rsidR="00EC6B3E" w:rsidRPr="00D23178" w14:paraId="7ED795C2" w14:textId="77777777" w:rsidTr="00CF68F8">
        <w:trPr>
          <w:trHeight w:val="541"/>
        </w:trPr>
        <w:tc>
          <w:tcPr>
            <w:tcW w:w="1489" w:type="pct"/>
          </w:tcPr>
          <w:p w14:paraId="06CA15B1" w14:textId="5ADD5A32" w:rsidR="00EC6B3E" w:rsidRDefault="00EC6B3E">
            <w:r>
              <w:t>Gestione delle stampe</w:t>
            </w:r>
          </w:p>
        </w:tc>
        <w:tc>
          <w:tcPr>
            <w:tcW w:w="3511" w:type="pct"/>
          </w:tcPr>
          <w:p w14:paraId="11AEED70" w14:textId="6C74E659" w:rsidR="00EC6B3E" w:rsidRDefault="00EC6B3E" w:rsidP="00EC6B3E">
            <w:r>
              <w:t>In caso di controlli da parte delle Forze dell’ordine, l’amministrazione potrà effettuare le stampe dei singoli giorni, per singolo operatore, o per singolo prodotto.</w:t>
            </w:r>
          </w:p>
        </w:tc>
      </w:tr>
    </w:tbl>
    <w:p w14:paraId="45810271" w14:textId="74055CA2" w:rsidR="00017EFD" w:rsidRPr="00D23178" w:rsidRDefault="00EC6B3E" w:rsidP="008C2860">
      <w:pPr>
        <w:pStyle w:val="Citazione"/>
      </w:pPr>
      <w:r>
        <w:t>Modificare/eliminare/aggiungere -&gt; MEA</w:t>
      </w:r>
    </w:p>
    <w:p w14:paraId="014772DC" w14:textId="77777777" w:rsidR="001273C1" w:rsidRPr="00D23178" w:rsidRDefault="00000000">
      <w:pPr>
        <w:pStyle w:val="Titolo2"/>
      </w:pPr>
      <w:sdt>
        <w:sdtPr>
          <w:alias w:val="Tempistiche per l'esecuzione:"/>
          <w:tag w:val="Tempistiche per l'esecuzione:"/>
          <w:id w:val="-1282346054"/>
          <w:placeholder>
            <w:docPart w:val="04EE9C87B8D643D2BE859552FBADFC8C"/>
          </w:placeholder>
          <w:temporary/>
          <w:showingPlcHdr/>
          <w15:appearance w15:val="hidden"/>
        </w:sdtPr>
        <w:sdtContent>
          <w:r w:rsidR="00FC68B0" w:rsidRPr="00D23178">
            <w:rPr>
              <w:lang w:bidi="it-IT"/>
            </w:rPr>
            <w:t>Tempistiche per l'esecuzione</w:t>
          </w:r>
        </w:sdtContent>
      </w:sdt>
    </w:p>
    <w:p w14:paraId="25C257EA" w14:textId="666D78DD" w:rsidR="001273C1" w:rsidRPr="00D23178" w:rsidRDefault="00EC6B3E" w:rsidP="00EC6B3E">
      <w:r>
        <w:br/>
        <w:t>Le date chiave del progetto sono riportate di seguito. Le date rappresentano la migliore stima possibile a sono soggette a modifiche.</w:t>
      </w:r>
    </w:p>
    <w:tbl>
      <w:tblPr>
        <w:tblStyle w:val="TabellaProposta"/>
        <w:tblW w:w="5000" w:type="pct"/>
        <w:tblLook w:val="04A0" w:firstRow="1" w:lastRow="0" w:firstColumn="1" w:lastColumn="0" w:noHBand="0" w:noVBand="1"/>
        <w:tblDescription w:val="Sequenza temporale progetto"/>
      </w:tblPr>
      <w:tblGrid>
        <w:gridCol w:w="4266"/>
        <w:gridCol w:w="1938"/>
        <w:gridCol w:w="1938"/>
        <w:gridCol w:w="1940"/>
      </w:tblGrid>
      <w:tr w:rsidR="00C27980" w:rsidRPr="00D23178" w14:paraId="39DF4399" w14:textId="77777777" w:rsidTr="00561521">
        <w:trPr>
          <w:cnfStyle w:val="100000000000" w:firstRow="1" w:lastRow="0" w:firstColumn="0" w:lastColumn="0" w:oddVBand="0" w:evenVBand="0" w:oddHBand="0" w:evenHBand="0" w:firstRowFirstColumn="0" w:firstRowLastColumn="0" w:lastRowFirstColumn="0" w:lastRowLastColumn="0"/>
        </w:trPr>
        <w:tc>
          <w:tcPr>
            <w:tcW w:w="2116" w:type="pct"/>
          </w:tcPr>
          <w:p w14:paraId="2BB363AE" w14:textId="77777777" w:rsidR="001273C1" w:rsidRPr="00D23178" w:rsidRDefault="00000000">
            <w:sdt>
              <w:sdtPr>
                <w:alias w:val="Descrizione:"/>
                <w:tag w:val="Descrizione:"/>
                <w:id w:val="-1811542606"/>
                <w:placeholder>
                  <w:docPart w:val="27E0B34882F74095AB42F4E3004D8FC8"/>
                </w:placeholder>
                <w:temporary/>
                <w:showingPlcHdr/>
                <w15:appearance w15:val="hidden"/>
              </w:sdtPr>
              <w:sdtContent>
                <w:r w:rsidR="00FC68B0" w:rsidRPr="00D23178">
                  <w:rPr>
                    <w:lang w:bidi="it-IT"/>
                  </w:rPr>
                  <w:t>Descrizione</w:t>
                </w:r>
              </w:sdtContent>
            </w:sdt>
          </w:p>
        </w:tc>
        <w:tc>
          <w:tcPr>
            <w:tcW w:w="961" w:type="pct"/>
          </w:tcPr>
          <w:p w14:paraId="1C03E27B" w14:textId="77777777" w:rsidR="001273C1" w:rsidRPr="00D23178" w:rsidRDefault="00000000">
            <w:sdt>
              <w:sdtPr>
                <w:alias w:val="Data di inizio:"/>
                <w:tag w:val="Data di inizio:"/>
                <w:id w:val="-617991579"/>
                <w:placeholder>
                  <w:docPart w:val="7AC98F786CBB45EB871C31BFB225B519"/>
                </w:placeholder>
                <w:temporary/>
                <w:showingPlcHdr/>
                <w15:appearance w15:val="hidden"/>
              </w:sdtPr>
              <w:sdtContent>
                <w:r w:rsidR="00FC68B0" w:rsidRPr="00D23178">
                  <w:rPr>
                    <w:lang w:bidi="it-IT"/>
                  </w:rPr>
                  <w:t>Data di inizio</w:t>
                </w:r>
              </w:sdtContent>
            </w:sdt>
          </w:p>
        </w:tc>
        <w:tc>
          <w:tcPr>
            <w:tcW w:w="961" w:type="pct"/>
          </w:tcPr>
          <w:p w14:paraId="5C143B1C" w14:textId="77777777" w:rsidR="001273C1" w:rsidRPr="00D23178" w:rsidRDefault="00000000">
            <w:sdt>
              <w:sdtPr>
                <w:alias w:val="Data di fine:"/>
                <w:tag w:val="Data di fine:"/>
                <w:id w:val="-285503997"/>
                <w:placeholder>
                  <w:docPart w:val="DE614FBDFF0F4171A6BD7CD7BB0915C1"/>
                </w:placeholder>
                <w:temporary/>
                <w:showingPlcHdr/>
                <w15:appearance w15:val="hidden"/>
              </w:sdtPr>
              <w:sdtContent>
                <w:r w:rsidR="00FC68B0" w:rsidRPr="00D23178">
                  <w:rPr>
                    <w:lang w:bidi="it-IT"/>
                  </w:rPr>
                  <w:t>Data di fine</w:t>
                </w:r>
              </w:sdtContent>
            </w:sdt>
          </w:p>
        </w:tc>
        <w:tc>
          <w:tcPr>
            <w:tcW w:w="962" w:type="pct"/>
          </w:tcPr>
          <w:p w14:paraId="0F2C8461" w14:textId="77777777" w:rsidR="001273C1" w:rsidRPr="00D23178" w:rsidRDefault="00000000">
            <w:sdt>
              <w:sdtPr>
                <w:alias w:val="Durata:"/>
                <w:tag w:val="Durata:"/>
                <w:id w:val="-809235519"/>
                <w:placeholder>
                  <w:docPart w:val="A423057B1CAE47D9A87FC9468034F918"/>
                </w:placeholder>
                <w:temporary/>
                <w:showingPlcHdr/>
                <w15:appearance w15:val="hidden"/>
              </w:sdtPr>
              <w:sdtContent>
                <w:r w:rsidR="00FC68B0" w:rsidRPr="00D23178">
                  <w:rPr>
                    <w:lang w:bidi="it-IT"/>
                  </w:rPr>
                  <w:t>Durata</w:t>
                </w:r>
              </w:sdtContent>
            </w:sdt>
          </w:p>
        </w:tc>
      </w:tr>
      <w:tr w:rsidR="001273C1" w:rsidRPr="00D23178" w14:paraId="30CE4ED9" w14:textId="77777777" w:rsidTr="00561521">
        <w:tc>
          <w:tcPr>
            <w:tcW w:w="2116" w:type="pct"/>
          </w:tcPr>
          <w:p w14:paraId="45310D90" w14:textId="77777777" w:rsidR="001273C1" w:rsidRPr="00D23178" w:rsidRDefault="00000000">
            <w:sdt>
              <w:sdtPr>
                <w:alias w:val="Inizio progetto:"/>
                <w:tag w:val="Inizio progetto:"/>
                <w:id w:val="1844816578"/>
                <w:placeholder>
                  <w:docPart w:val="2ED6D6621FC54E269FF03E401DE38D2D"/>
                </w:placeholder>
                <w:temporary/>
                <w:showingPlcHdr/>
                <w15:appearance w15:val="hidden"/>
              </w:sdtPr>
              <w:sdtContent>
                <w:r w:rsidR="00FC68B0" w:rsidRPr="00D23178">
                  <w:rPr>
                    <w:lang w:bidi="it-IT"/>
                  </w:rPr>
                  <w:t>Inizio progetto</w:t>
                </w:r>
              </w:sdtContent>
            </w:sdt>
          </w:p>
        </w:tc>
        <w:tc>
          <w:tcPr>
            <w:tcW w:w="961" w:type="pct"/>
          </w:tcPr>
          <w:p w14:paraId="05E22402" w14:textId="43A09F2F" w:rsidR="001273C1" w:rsidRPr="00D23178" w:rsidRDefault="00000000" w:rsidP="00101993">
            <w:sdt>
              <w:sdtPr>
                <w:id w:val="2097751622"/>
                <w:placeholder>
                  <w:docPart w:val="914055C3C35F41C19D504DA72EECA4EE"/>
                </w:placeholder>
                <w15:appearance w15:val="hidden"/>
              </w:sdtPr>
              <w:sdtContent>
                <w:r w:rsidR="00204E9F">
                  <w:t>10</w:t>
                </w:r>
                <w:r w:rsidR="004D4AFC">
                  <w:t>/0</w:t>
                </w:r>
                <w:r w:rsidR="00204E9F">
                  <w:t>2</w:t>
                </w:r>
                <w:r w:rsidR="004D4AFC">
                  <w:t>/2025</w:t>
                </w:r>
              </w:sdtContent>
            </w:sdt>
            <w:r w:rsidR="00101993" w:rsidRPr="00D23178">
              <w:rPr>
                <w:lang w:bidi="it-IT"/>
              </w:rPr>
              <w:t xml:space="preserve"> </w:t>
            </w:r>
          </w:p>
        </w:tc>
        <w:tc>
          <w:tcPr>
            <w:tcW w:w="961" w:type="pct"/>
          </w:tcPr>
          <w:p w14:paraId="4F8C1A45" w14:textId="78704637" w:rsidR="001273C1" w:rsidRPr="00D23178" w:rsidRDefault="00204E9F" w:rsidP="00101993">
            <w:r>
              <w:t>20</w:t>
            </w:r>
            <w:r w:rsidR="004D4AFC">
              <w:t>/</w:t>
            </w:r>
            <w:r>
              <w:t>9</w:t>
            </w:r>
            <w:r w:rsidR="004D4AFC">
              <w:t>/2025</w:t>
            </w:r>
          </w:p>
        </w:tc>
        <w:tc>
          <w:tcPr>
            <w:tcW w:w="962" w:type="pct"/>
          </w:tcPr>
          <w:p w14:paraId="4CD8B616" w14:textId="7F617A88" w:rsidR="001273C1" w:rsidRPr="00D23178" w:rsidRDefault="00204E9F" w:rsidP="00101993">
            <w:r>
              <w:t>223 giorni</w:t>
            </w:r>
          </w:p>
        </w:tc>
      </w:tr>
      <w:tr w:rsidR="001273C1" w:rsidRPr="00D23178" w14:paraId="489F9871" w14:textId="77777777" w:rsidTr="00561521">
        <w:tc>
          <w:tcPr>
            <w:tcW w:w="2116" w:type="pct"/>
          </w:tcPr>
          <w:p w14:paraId="75B3A109" w14:textId="3CF87291" w:rsidR="001273C1" w:rsidRPr="00D23178" w:rsidRDefault="004D4AFC">
            <w:r>
              <w:t>Consegna beta lato amministrazione</w:t>
            </w:r>
          </w:p>
        </w:tc>
        <w:tc>
          <w:tcPr>
            <w:tcW w:w="961" w:type="pct"/>
          </w:tcPr>
          <w:p w14:paraId="0735DE0B" w14:textId="68E3D4D5" w:rsidR="001273C1" w:rsidRPr="00D23178" w:rsidRDefault="004D4AFC" w:rsidP="00101993">
            <w:r>
              <w:t>26/0</w:t>
            </w:r>
            <w:r w:rsidR="00204E9F">
              <w:t>6</w:t>
            </w:r>
            <w:r>
              <w:t>/2025</w:t>
            </w:r>
          </w:p>
        </w:tc>
        <w:tc>
          <w:tcPr>
            <w:tcW w:w="961" w:type="pct"/>
          </w:tcPr>
          <w:p w14:paraId="38940491" w14:textId="484304D7" w:rsidR="001273C1" w:rsidRPr="00D23178" w:rsidRDefault="004D4AFC" w:rsidP="00101993">
            <w:r>
              <w:t>X</w:t>
            </w:r>
          </w:p>
        </w:tc>
        <w:tc>
          <w:tcPr>
            <w:tcW w:w="962" w:type="pct"/>
          </w:tcPr>
          <w:p w14:paraId="21800DD6" w14:textId="699EF5B4" w:rsidR="001273C1" w:rsidRPr="00D23178" w:rsidRDefault="004D4AFC" w:rsidP="00101993">
            <w:r>
              <w:t>X</w:t>
            </w:r>
          </w:p>
        </w:tc>
      </w:tr>
      <w:tr w:rsidR="001273C1" w:rsidRPr="00D23178" w14:paraId="3794681A" w14:textId="77777777" w:rsidTr="00561521">
        <w:tc>
          <w:tcPr>
            <w:tcW w:w="2116" w:type="pct"/>
          </w:tcPr>
          <w:p w14:paraId="2DA80EC1" w14:textId="7E2DE1F7" w:rsidR="001273C1" w:rsidRPr="00D23178" w:rsidRDefault="004D4AFC">
            <w:r>
              <w:t>Consegna beta lato operatori</w:t>
            </w:r>
          </w:p>
        </w:tc>
        <w:tc>
          <w:tcPr>
            <w:tcW w:w="961" w:type="pct"/>
          </w:tcPr>
          <w:p w14:paraId="234AC494" w14:textId="0A903BA2" w:rsidR="001273C1" w:rsidRPr="00D23178" w:rsidRDefault="004D4AFC" w:rsidP="00101993">
            <w:r>
              <w:t>30/0</w:t>
            </w:r>
            <w:r w:rsidR="00204E9F">
              <w:t>7</w:t>
            </w:r>
            <w:r>
              <w:t>/2025</w:t>
            </w:r>
          </w:p>
        </w:tc>
        <w:tc>
          <w:tcPr>
            <w:tcW w:w="961" w:type="pct"/>
          </w:tcPr>
          <w:p w14:paraId="066419AA" w14:textId="5AEB320F" w:rsidR="001273C1" w:rsidRPr="00D23178" w:rsidRDefault="004D4AFC" w:rsidP="00101993">
            <w:r>
              <w:t>X</w:t>
            </w:r>
          </w:p>
        </w:tc>
        <w:tc>
          <w:tcPr>
            <w:tcW w:w="962" w:type="pct"/>
          </w:tcPr>
          <w:p w14:paraId="49395591" w14:textId="02A3FF3E" w:rsidR="001273C1" w:rsidRPr="00D23178" w:rsidRDefault="004D4AFC" w:rsidP="00101993">
            <w:r>
              <w:t>X</w:t>
            </w:r>
          </w:p>
        </w:tc>
      </w:tr>
      <w:tr w:rsidR="001273C1" w:rsidRPr="00D23178" w14:paraId="1C50E7F5" w14:textId="77777777" w:rsidTr="00561521">
        <w:tc>
          <w:tcPr>
            <w:tcW w:w="2116" w:type="pct"/>
          </w:tcPr>
          <w:p w14:paraId="536A91C6" w14:textId="35A57FE4" w:rsidR="001273C1" w:rsidRPr="00D23178" w:rsidRDefault="004D4AFC">
            <w:r>
              <w:t>Completamento consegna beta</w:t>
            </w:r>
          </w:p>
        </w:tc>
        <w:tc>
          <w:tcPr>
            <w:tcW w:w="961" w:type="pct"/>
          </w:tcPr>
          <w:p w14:paraId="3A673B16" w14:textId="32FF2C7A" w:rsidR="001273C1" w:rsidRPr="00D23178" w:rsidRDefault="00000000" w:rsidP="00101993">
            <w:sdt>
              <w:sdtPr>
                <w:id w:val="-605266516"/>
                <w:placeholder>
                  <w:docPart w:val="6DD2B61AF81D4D099940C772EB0067AB"/>
                </w:placeholder>
                <w15:appearance w15:val="hidden"/>
              </w:sdtPr>
              <w:sdtContent>
                <w:r w:rsidR="00204E9F">
                  <w:t>05</w:t>
                </w:r>
                <w:r w:rsidR="004D4AFC">
                  <w:t>/0</w:t>
                </w:r>
                <w:r w:rsidR="00204E9F">
                  <w:t>8</w:t>
                </w:r>
                <w:r w:rsidR="004D4AFC">
                  <w:t>/2025</w:t>
                </w:r>
              </w:sdtContent>
            </w:sdt>
            <w:r w:rsidR="00101993" w:rsidRPr="00D23178">
              <w:rPr>
                <w:lang w:bidi="it-IT"/>
              </w:rPr>
              <w:t xml:space="preserve"> </w:t>
            </w:r>
          </w:p>
        </w:tc>
        <w:tc>
          <w:tcPr>
            <w:tcW w:w="961" w:type="pct"/>
          </w:tcPr>
          <w:p w14:paraId="255292E3" w14:textId="456FBCBE" w:rsidR="001273C1" w:rsidRPr="00D23178" w:rsidRDefault="004D4AFC" w:rsidP="00101993">
            <w:r>
              <w:t>0</w:t>
            </w:r>
            <w:r w:rsidR="00204E9F">
              <w:t>6</w:t>
            </w:r>
            <w:r>
              <w:t>/0</w:t>
            </w:r>
            <w:r w:rsidR="00204E9F">
              <w:t>8</w:t>
            </w:r>
            <w:r>
              <w:t>/2025</w:t>
            </w:r>
          </w:p>
        </w:tc>
        <w:tc>
          <w:tcPr>
            <w:tcW w:w="962" w:type="pct"/>
          </w:tcPr>
          <w:p w14:paraId="6BD9C469" w14:textId="5068FC85" w:rsidR="001273C1" w:rsidRPr="00D23178" w:rsidRDefault="004D4AFC" w:rsidP="00101993">
            <w:r>
              <w:t>x</w:t>
            </w:r>
          </w:p>
        </w:tc>
      </w:tr>
      <w:tr w:rsidR="001273C1" w:rsidRPr="00D23178" w14:paraId="542D653F" w14:textId="77777777" w:rsidTr="00561521">
        <w:tc>
          <w:tcPr>
            <w:tcW w:w="2116" w:type="pct"/>
          </w:tcPr>
          <w:p w14:paraId="66DF6690" w14:textId="7895EA5B" w:rsidR="001273C1" w:rsidRPr="00D23178" w:rsidRDefault="004D4AFC">
            <w:r>
              <w:t xml:space="preserve">Modifiche Bug </w:t>
            </w:r>
            <w:proofErr w:type="gramStart"/>
            <w:r>
              <w:t>e</w:t>
            </w:r>
            <w:proofErr w:type="gramEnd"/>
            <w:r>
              <w:t xml:space="preserve"> errori generici</w:t>
            </w:r>
          </w:p>
        </w:tc>
        <w:tc>
          <w:tcPr>
            <w:tcW w:w="961" w:type="pct"/>
          </w:tcPr>
          <w:p w14:paraId="236E83DF" w14:textId="349D0AD2" w:rsidR="001273C1" w:rsidRPr="00D23178" w:rsidRDefault="004D4AFC" w:rsidP="00101993">
            <w:r>
              <w:t>0</w:t>
            </w:r>
            <w:r w:rsidR="00204E9F">
              <w:t>7</w:t>
            </w:r>
            <w:r>
              <w:t>/0</w:t>
            </w:r>
            <w:r w:rsidR="00204E9F">
              <w:t>8</w:t>
            </w:r>
            <w:r>
              <w:t>/2025</w:t>
            </w:r>
          </w:p>
        </w:tc>
        <w:tc>
          <w:tcPr>
            <w:tcW w:w="961" w:type="pct"/>
          </w:tcPr>
          <w:p w14:paraId="61C5C884" w14:textId="07CF6F2F" w:rsidR="001273C1" w:rsidRPr="00D23178" w:rsidRDefault="004D4AFC" w:rsidP="00101993">
            <w:r>
              <w:t>X</w:t>
            </w:r>
          </w:p>
        </w:tc>
        <w:tc>
          <w:tcPr>
            <w:tcW w:w="962" w:type="pct"/>
          </w:tcPr>
          <w:p w14:paraId="7BAA6D3B" w14:textId="42C44BCB" w:rsidR="001273C1" w:rsidRPr="00D23178" w:rsidRDefault="004D4AFC" w:rsidP="00101993">
            <w:r>
              <w:t>X</w:t>
            </w:r>
          </w:p>
        </w:tc>
      </w:tr>
      <w:tr w:rsidR="001273C1" w:rsidRPr="00D23178" w14:paraId="2DB50654" w14:textId="77777777" w:rsidTr="00561521">
        <w:tc>
          <w:tcPr>
            <w:tcW w:w="2116" w:type="pct"/>
          </w:tcPr>
          <w:p w14:paraId="732903BD" w14:textId="32AF209A" w:rsidR="001273C1" w:rsidRPr="00D23178" w:rsidRDefault="004D4AFC">
            <w:r>
              <w:t>Completamento Sistemazione errori</w:t>
            </w:r>
          </w:p>
        </w:tc>
        <w:tc>
          <w:tcPr>
            <w:tcW w:w="961" w:type="pct"/>
          </w:tcPr>
          <w:p w14:paraId="07814E25" w14:textId="4A83F05C" w:rsidR="001273C1" w:rsidRPr="00D23178" w:rsidRDefault="00204E9F" w:rsidP="00101993">
            <w:r>
              <w:t>1</w:t>
            </w:r>
            <w:r w:rsidR="004D4AFC">
              <w:t>/0</w:t>
            </w:r>
            <w:r>
              <w:t>8</w:t>
            </w:r>
            <w:r w:rsidR="004D4AFC">
              <w:t>/2025</w:t>
            </w:r>
          </w:p>
        </w:tc>
        <w:tc>
          <w:tcPr>
            <w:tcW w:w="961" w:type="pct"/>
          </w:tcPr>
          <w:p w14:paraId="069F9BD0" w14:textId="33373AB6" w:rsidR="001273C1" w:rsidRPr="00D23178" w:rsidRDefault="004D4AFC" w:rsidP="00101993">
            <w:r>
              <w:t>X</w:t>
            </w:r>
          </w:p>
        </w:tc>
        <w:tc>
          <w:tcPr>
            <w:tcW w:w="962" w:type="pct"/>
          </w:tcPr>
          <w:p w14:paraId="34294125" w14:textId="0D9ABE8C" w:rsidR="001273C1" w:rsidRPr="00D23178" w:rsidRDefault="004D4AFC" w:rsidP="00101993">
            <w:r>
              <w:t>X</w:t>
            </w:r>
          </w:p>
        </w:tc>
      </w:tr>
      <w:tr w:rsidR="001273C1" w:rsidRPr="00D23178" w14:paraId="361E0E9C" w14:textId="77777777" w:rsidTr="00561521">
        <w:tc>
          <w:tcPr>
            <w:tcW w:w="2116" w:type="pct"/>
          </w:tcPr>
          <w:p w14:paraId="14C08ED9" w14:textId="42B9CED4" w:rsidR="001273C1" w:rsidRPr="00D23178" w:rsidRDefault="004D4AFC">
            <w:r>
              <w:t>Implementazione hardware proprietario</w:t>
            </w:r>
          </w:p>
        </w:tc>
        <w:tc>
          <w:tcPr>
            <w:tcW w:w="961" w:type="pct"/>
          </w:tcPr>
          <w:p w14:paraId="3A34D580" w14:textId="12A8557F" w:rsidR="001273C1" w:rsidRPr="00D23178" w:rsidRDefault="00204E9F" w:rsidP="00101993">
            <w:r>
              <w:t>21</w:t>
            </w:r>
            <w:r w:rsidR="004D4AFC">
              <w:t>/0</w:t>
            </w:r>
            <w:r>
              <w:t>9</w:t>
            </w:r>
            <w:r w:rsidR="004D4AFC">
              <w:t>/2025</w:t>
            </w:r>
          </w:p>
        </w:tc>
        <w:tc>
          <w:tcPr>
            <w:tcW w:w="961" w:type="pct"/>
          </w:tcPr>
          <w:p w14:paraId="17EF71F5" w14:textId="63CF68EB" w:rsidR="001273C1" w:rsidRPr="00D23178" w:rsidRDefault="00204E9F" w:rsidP="00101993">
            <w:r>
              <w:t>22</w:t>
            </w:r>
            <w:r w:rsidR="004D4AFC">
              <w:t>/0</w:t>
            </w:r>
            <w:r>
              <w:t>9</w:t>
            </w:r>
            <w:r w:rsidR="004D4AFC">
              <w:t>/2025</w:t>
            </w:r>
          </w:p>
        </w:tc>
        <w:tc>
          <w:tcPr>
            <w:tcW w:w="962" w:type="pct"/>
          </w:tcPr>
          <w:p w14:paraId="57F39167" w14:textId="595D903F" w:rsidR="001273C1" w:rsidRPr="00D23178" w:rsidRDefault="00204E9F" w:rsidP="00101993">
            <w:r>
              <w:t>2</w:t>
            </w:r>
            <w:r w:rsidR="004D4AFC">
              <w:t xml:space="preserve"> (</w:t>
            </w:r>
            <w:r>
              <w:t>due</w:t>
            </w:r>
            <w:r w:rsidR="004D4AFC">
              <w:t>) giorn</w:t>
            </w:r>
            <w:r>
              <w:t>i</w:t>
            </w:r>
          </w:p>
        </w:tc>
      </w:tr>
    </w:tbl>
    <w:p w14:paraId="07680BCF" w14:textId="77777777" w:rsidR="00017EFD" w:rsidRPr="00D23178" w:rsidRDefault="00017EFD">
      <w:pPr>
        <w:pStyle w:val="Testonotaapidipagina"/>
      </w:pPr>
    </w:p>
    <w:p w14:paraId="3D99A6E4" w14:textId="77777777" w:rsidR="00017EFD" w:rsidRPr="00D23178" w:rsidRDefault="00017EFD">
      <w:pPr>
        <w:pStyle w:val="Testonotaapidipagina"/>
      </w:pPr>
    </w:p>
    <w:p w14:paraId="4AA4567D" w14:textId="77777777" w:rsidR="001273C1" w:rsidRPr="00D23178" w:rsidRDefault="00000000" w:rsidP="00CF68F8">
      <w:pPr>
        <w:pStyle w:val="Titolo1"/>
        <w:pageBreakBefore/>
        <w:ind w:left="-1355" w:firstLine="1355"/>
      </w:pPr>
      <w:sdt>
        <w:sdtPr>
          <w:alias w:val="Risultati previsti:"/>
          <w:tag w:val="Risultati previsti:"/>
          <w:id w:val="1434475270"/>
          <w:placeholder>
            <w:docPart w:val="8CCA52AF1F0A4C459150EEEBBC4D02FB"/>
          </w:placeholder>
          <w:temporary/>
          <w:showingPlcHdr/>
          <w15:appearance w15:val="hidden"/>
        </w:sdtPr>
        <w:sdtContent>
          <w:r w:rsidR="000322BF" w:rsidRPr="00D23178">
            <w:rPr>
              <w:lang w:bidi="it-IT"/>
            </w:rPr>
            <w:t>Risultati previsti</w:t>
          </w:r>
        </w:sdtContent>
      </w:sdt>
    </w:p>
    <w:p w14:paraId="0FBBD253" w14:textId="77777777" w:rsidR="004D4AFC" w:rsidRDefault="004D4AFC"/>
    <w:p w14:paraId="2BCB65B1" w14:textId="5845FB05" w:rsidR="001273C1" w:rsidRPr="00D23178" w:rsidRDefault="004D4AFC">
      <w:r>
        <w:t>Prevedo che la soluzione proposta in base ai requisiti</w:t>
      </w:r>
      <w:r w:rsidR="000322BF" w:rsidRPr="00D23178">
        <w:rPr>
          <w:lang w:bidi="it-IT"/>
        </w:rPr>
        <w:t xml:space="preserve"> </w:t>
      </w:r>
      <w:sdt>
        <w:sdtPr>
          <w:alias w:val="Immettere la descrizione:"/>
          <w:tag w:val="Immettere la descrizione:"/>
          <w:id w:val="-1970434521"/>
          <w:placeholder>
            <w:docPart w:val="49AD82B14E024EFEA84527F9801D896C"/>
          </w:placeholder>
          <w:temporary/>
          <w:showingPlcHdr/>
          <w15:appearance w15:val="hidden"/>
        </w:sdtPr>
        <w:sdtContent>
          <w:r w:rsidR="000322BF" w:rsidRPr="00D23178">
            <w:rPr>
              <w:lang w:bidi="it-IT"/>
            </w:rPr>
            <w:t>fornirà i risultati seguenti:</w:t>
          </w:r>
        </w:sdtContent>
      </w:sdt>
    </w:p>
    <w:p w14:paraId="35091290" w14:textId="77777777" w:rsidR="001273C1" w:rsidRPr="00D23178" w:rsidRDefault="00000000">
      <w:pPr>
        <w:pStyle w:val="Titolo2"/>
      </w:pPr>
      <w:sdt>
        <w:sdtPr>
          <w:alias w:val="Vantaggi finanziari:"/>
          <w:tag w:val="Vantaggi finanziari:"/>
          <w:id w:val="1990748065"/>
          <w:placeholder>
            <w:docPart w:val="E404056B6FFE4714A867FC9D1996F931"/>
          </w:placeholder>
          <w:temporary/>
          <w:showingPlcHdr/>
          <w15:appearance w15:val="hidden"/>
        </w:sdtPr>
        <w:sdtContent>
          <w:r w:rsidR="000322BF" w:rsidRPr="00D23178">
            <w:rPr>
              <w:lang w:bidi="it-IT"/>
            </w:rPr>
            <w:t>Vantaggi finanziari</w:t>
          </w:r>
        </w:sdtContent>
      </w:sdt>
    </w:p>
    <w:p w14:paraId="381A014B" w14:textId="2013DA87" w:rsidR="004661BE" w:rsidRPr="00D23178" w:rsidRDefault="00000000" w:rsidP="00265D99">
      <w:pPr>
        <w:pStyle w:val="Puntoelenco"/>
        <w:tabs>
          <w:tab w:val="clear" w:pos="360"/>
          <w:tab w:val="num" w:pos="426"/>
        </w:tabs>
      </w:pPr>
      <w:sdt>
        <w:sdtPr>
          <w:id w:val="495387351"/>
          <w:placeholder>
            <w:docPart w:val="1A5781F6CD9A40CCACD4458CC8216ABB"/>
          </w:placeholder>
          <w:showingPlcHdr/>
          <w15:appearance w15:val="hidden"/>
        </w:sdtPr>
        <w:sdtContent>
          <w:r w:rsidR="008C2860" w:rsidRPr="00D23178">
            <w:rPr>
              <w:lang w:bidi="it-IT"/>
            </w:rPr>
            <w:t>Risultato 1:</w:t>
          </w:r>
        </w:sdtContent>
      </w:sdt>
      <w:r w:rsidR="008C2860" w:rsidRPr="00D23178">
        <w:rPr>
          <w:lang w:bidi="it-IT"/>
        </w:rPr>
        <w:t xml:space="preserve"> </w:t>
      </w:r>
      <w:sdt>
        <w:sdtPr>
          <w:id w:val="-1355500734"/>
          <w:placeholder>
            <w:docPart w:val="156DEAF0E8C548758235E9556A63364D"/>
          </w:placeholder>
          <w15:appearance w15:val="hidden"/>
        </w:sdtPr>
        <w:sdtContent>
          <w:r w:rsidR="004D4AFC">
            <w:t>Velocizzare i processi produttivi</w:t>
          </w:r>
        </w:sdtContent>
      </w:sdt>
    </w:p>
    <w:p w14:paraId="0414A529" w14:textId="3D2F74C2" w:rsidR="004661BE" w:rsidRPr="00D23178" w:rsidRDefault="00000000" w:rsidP="004D4AFC">
      <w:pPr>
        <w:pStyle w:val="Puntoelenco"/>
        <w:tabs>
          <w:tab w:val="clear" w:pos="360"/>
          <w:tab w:val="num" w:pos="567"/>
        </w:tabs>
      </w:pPr>
      <w:sdt>
        <w:sdtPr>
          <w:id w:val="82959162"/>
          <w:placeholder>
            <w:docPart w:val="BE20CA4FF3EC4343A911D8F8AF7E0B90"/>
          </w:placeholder>
          <w:showingPlcHdr/>
          <w15:appearance w15:val="hidden"/>
        </w:sdtPr>
        <w:sdtContent>
          <w:r w:rsidR="008C2860" w:rsidRPr="00D23178">
            <w:rPr>
              <w:lang w:bidi="it-IT"/>
            </w:rPr>
            <w:t>Risultato 2:</w:t>
          </w:r>
        </w:sdtContent>
      </w:sdt>
      <w:r w:rsidR="008C2860" w:rsidRPr="00D23178">
        <w:rPr>
          <w:lang w:bidi="it-IT"/>
        </w:rPr>
        <w:t xml:space="preserve"> </w:t>
      </w:r>
      <w:sdt>
        <w:sdtPr>
          <w:id w:val="731975244"/>
          <w:placeholder>
            <w:docPart w:val="4F8F451E82D940F3AADB6C1E7DBFF61C"/>
          </w:placeholder>
          <w15:appearance w15:val="hidden"/>
        </w:sdtPr>
        <w:sdtContent>
          <w:r w:rsidR="004D4AFC">
            <w:t>Miglior tracciamento dei prodotti</w:t>
          </w:r>
        </w:sdtContent>
      </w:sdt>
    </w:p>
    <w:p w14:paraId="2710C51A" w14:textId="77777777" w:rsidR="00017EFD" w:rsidRPr="00D23178" w:rsidRDefault="00017EFD" w:rsidP="00017EFD">
      <w:pPr>
        <w:pStyle w:val="Puntoelenco"/>
        <w:numPr>
          <w:ilvl w:val="0"/>
          <w:numId w:val="0"/>
        </w:numPr>
        <w:ind w:left="144"/>
      </w:pPr>
    </w:p>
    <w:p w14:paraId="49663A8E" w14:textId="77777777" w:rsidR="001273C1" w:rsidRPr="00D23178" w:rsidRDefault="00000000">
      <w:pPr>
        <w:pStyle w:val="Titolo2"/>
      </w:pPr>
      <w:sdt>
        <w:sdtPr>
          <w:alias w:val="Vantaggi tecnici:"/>
          <w:tag w:val="Vantaggi tecnici:"/>
          <w:id w:val="-1731921651"/>
          <w:placeholder>
            <w:docPart w:val="B892407718204C89BFF22DC64DEA2F4C"/>
          </w:placeholder>
          <w:temporary/>
          <w:showingPlcHdr/>
          <w15:appearance w15:val="hidden"/>
        </w:sdtPr>
        <w:sdtContent>
          <w:r w:rsidR="006C5ECB" w:rsidRPr="00D23178">
            <w:rPr>
              <w:lang w:bidi="it-IT"/>
            </w:rPr>
            <w:t>Vantaggi tecnici</w:t>
          </w:r>
        </w:sdtContent>
      </w:sdt>
    </w:p>
    <w:p w14:paraId="71E137B1" w14:textId="1154D187" w:rsidR="008C2860" w:rsidRPr="00D23178" w:rsidRDefault="00000000" w:rsidP="00265D99">
      <w:pPr>
        <w:pStyle w:val="Puntoelenco"/>
        <w:tabs>
          <w:tab w:val="clear" w:pos="360"/>
          <w:tab w:val="num" w:pos="426"/>
        </w:tabs>
      </w:pPr>
      <w:sdt>
        <w:sdtPr>
          <w:id w:val="1441419020"/>
          <w:placeholder>
            <w:docPart w:val="D09035FC049F4C5CA16D99E3C87FB2CE"/>
          </w:placeholder>
          <w:showingPlcHdr/>
          <w15:appearance w15:val="hidden"/>
        </w:sdtPr>
        <w:sdtContent>
          <w:r w:rsidR="008C2860" w:rsidRPr="00D23178">
            <w:rPr>
              <w:lang w:bidi="it-IT"/>
            </w:rPr>
            <w:t>Risultato 1:</w:t>
          </w:r>
        </w:sdtContent>
      </w:sdt>
      <w:r w:rsidR="008C2860" w:rsidRPr="00D23178">
        <w:rPr>
          <w:lang w:bidi="it-IT"/>
        </w:rPr>
        <w:t xml:space="preserve"> </w:t>
      </w:r>
      <w:sdt>
        <w:sdtPr>
          <w:id w:val="-1982135592"/>
          <w:placeholder>
            <w:docPart w:val="33D33862340C45C2B3BCCBF03F5AC685"/>
          </w:placeholder>
          <w15:appearance w15:val="hidden"/>
        </w:sdtPr>
        <w:sdtContent>
          <w:r w:rsidR="004D4AFC">
            <w:t>Maggiore affidabilità sui tracciamenti dei prodotti finit</w:t>
          </w:r>
        </w:sdtContent>
      </w:sdt>
      <w:r w:rsidR="004D4AFC">
        <w:t>i</w:t>
      </w:r>
    </w:p>
    <w:p w14:paraId="0F9DFA4D" w14:textId="7102F56A" w:rsidR="008C2860" w:rsidRPr="00D23178" w:rsidRDefault="00000000" w:rsidP="004D4AFC">
      <w:pPr>
        <w:pStyle w:val="Puntoelenco"/>
        <w:tabs>
          <w:tab w:val="clear" w:pos="360"/>
          <w:tab w:val="num" w:pos="567"/>
        </w:tabs>
      </w:pPr>
      <w:sdt>
        <w:sdtPr>
          <w:id w:val="329192167"/>
          <w:placeholder>
            <w:docPart w:val="CBF20E4612F64241AB6AEC2629C98330"/>
          </w:placeholder>
          <w:showingPlcHdr/>
          <w15:appearance w15:val="hidden"/>
        </w:sdtPr>
        <w:sdtContent>
          <w:r w:rsidR="008C2860" w:rsidRPr="00D23178">
            <w:rPr>
              <w:lang w:bidi="it-IT"/>
            </w:rPr>
            <w:t>Risultato 2:</w:t>
          </w:r>
        </w:sdtContent>
      </w:sdt>
      <w:r w:rsidR="008C2860" w:rsidRPr="00D23178">
        <w:rPr>
          <w:lang w:bidi="it-IT"/>
        </w:rPr>
        <w:t xml:space="preserve"> </w:t>
      </w:r>
      <w:sdt>
        <w:sdtPr>
          <w:id w:val="-1066640123"/>
          <w:placeholder>
            <w:docPart w:val="DA2C7FD9CDC943F8A7D7FCBC188B7440"/>
          </w:placeholder>
          <w15:appearance w15:val="hidden"/>
        </w:sdtPr>
        <w:sdtContent>
          <w:r w:rsidR="004D4AFC">
            <w:t>Possibile scalabilità futura in caso di ingrandimento aziendale</w:t>
          </w:r>
        </w:sdtContent>
      </w:sdt>
    </w:p>
    <w:p w14:paraId="3A982028" w14:textId="77777777" w:rsidR="00017EFD" w:rsidRDefault="00017EFD" w:rsidP="00017EFD">
      <w:pPr>
        <w:pStyle w:val="Puntoelenco"/>
        <w:numPr>
          <w:ilvl w:val="0"/>
          <w:numId w:val="0"/>
        </w:numPr>
        <w:ind w:left="432"/>
      </w:pPr>
    </w:p>
    <w:p w14:paraId="119065DC" w14:textId="77777777" w:rsidR="004D4AFC" w:rsidRDefault="004D4AFC" w:rsidP="00017EFD">
      <w:pPr>
        <w:pStyle w:val="Puntoelenco"/>
        <w:numPr>
          <w:ilvl w:val="0"/>
          <w:numId w:val="0"/>
        </w:numPr>
        <w:ind w:left="432"/>
      </w:pPr>
    </w:p>
    <w:p w14:paraId="02F6FBDE" w14:textId="77777777" w:rsidR="004D4AFC" w:rsidRDefault="004D4AFC" w:rsidP="00017EFD">
      <w:pPr>
        <w:pStyle w:val="Puntoelenco"/>
        <w:numPr>
          <w:ilvl w:val="0"/>
          <w:numId w:val="0"/>
        </w:numPr>
        <w:ind w:left="432"/>
      </w:pPr>
    </w:p>
    <w:p w14:paraId="3DA0CA5E" w14:textId="77777777" w:rsidR="004D4AFC" w:rsidRDefault="004D4AFC" w:rsidP="00017EFD">
      <w:pPr>
        <w:pStyle w:val="Puntoelenco"/>
        <w:numPr>
          <w:ilvl w:val="0"/>
          <w:numId w:val="0"/>
        </w:numPr>
        <w:ind w:left="432"/>
      </w:pPr>
    </w:p>
    <w:p w14:paraId="43997447" w14:textId="77777777" w:rsidR="004D4AFC" w:rsidRDefault="004D4AFC" w:rsidP="00017EFD">
      <w:pPr>
        <w:pStyle w:val="Puntoelenco"/>
        <w:numPr>
          <w:ilvl w:val="0"/>
          <w:numId w:val="0"/>
        </w:numPr>
        <w:ind w:left="432"/>
      </w:pPr>
    </w:p>
    <w:p w14:paraId="5A10AD60" w14:textId="77777777" w:rsidR="004D4AFC" w:rsidRDefault="004D4AFC" w:rsidP="00017EFD">
      <w:pPr>
        <w:pStyle w:val="Puntoelenco"/>
        <w:numPr>
          <w:ilvl w:val="0"/>
          <w:numId w:val="0"/>
        </w:numPr>
        <w:ind w:left="432"/>
      </w:pPr>
    </w:p>
    <w:p w14:paraId="1A0D9069" w14:textId="77777777" w:rsidR="004D4AFC" w:rsidRDefault="004D4AFC" w:rsidP="00017EFD">
      <w:pPr>
        <w:pStyle w:val="Puntoelenco"/>
        <w:numPr>
          <w:ilvl w:val="0"/>
          <w:numId w:val="0"/>
        </w:numPr>
        <w:ind w:left="432"/>
      </w:pPr>
    </w:p>
    <w:p w14:paraId="192D574B" w14:textId="77777777" w:rsidR="004D4AFC" w:rsidRDefault="004D4AFC" w:rsidP="00017EFD">
      <w:pPr>
        <w:pStyle w:val="Puntoelenco"/>
        <w:numPr>
          <w:ilvl w:val="0"/>
          <w:numId w:val="0"/>
        </w:numPr>
        <w:ind w:left="432"/>
      </w:pPr>
    </w:p>
    <w:p w14:paraId="28463EC2" w14:textId="77777777" w:rsidR="004D4AFC" w:rsidRDefault="004D4AFC" w:rsidP="00017EFD">
      <w:pPr>
        <w:pStyle w:val="Puntoelenco"/>
        <w:numPr>
          <w:ilvl w:val="0"/>
          <w:numId w:val="0"/>
        </w:numPr>
        <w:ind w:left="432"/>
      </w:pPr>
    </w:p>
    <w:p w14:paraId="6DD86FA6" w14:textId="77777777" w:rsidR="004D4AFC" w:rsidRDefault="004D4AFC" w:rsidP="00017EFD">
      <w:pPr>
        <w:pStyle w:val="Puntoelenco"/>
        <w:numPr>
          <w:ilvl w:val="0"/>
          <w:numId w:val="0"/>
        </w:numPr>
        <w:ind w:left="432"/>
      </w:pPr>
    </w:p>
    <w:p w14:paraId="6F83A54D" w14:textId="77777777" w:rsidR="004D4AFC" w:rsidRDefault="004D4AFC" w:rsidP="00017EFD">
      <w:pPr>
        <w:pStyle w:val="Puntoelenco"/>
        <w:numPr>
          <w:ilvl w:val="0"/>
          <w:numId w:val="0"/>
        </w:numPr>
        <w:ind w:left="432"/>
      </w:pPr>
    </w:p>
    <w:p w14:paraId="6F263BDB" w14:textId="77777777" w:rsidR="004D4AFC" w:rsidRDefault="004D4AFC" w:rsidP="00017EFD">
      <w:pPr>
        <w:pStyle w:val="Puntoelenco"/>
        <w:numPr>
          <w:ilvl w:val="0"/>
          <w:numId w:val="0"/>
        </w:numPr>
        <w:ind w:left="432"/>
      </w:pPr>
    </w:p>
    <w:p w14:paraId="4B14EE69" w14:textId="77777777" w:rsidR="004D4AFC" w:rsidRDefault="004D4AFC" w:rsidP="00017EFD">
      <w:pPr>
        <w:pStyle w:val="Puntoelenco"/>
        <w:numPr>
          <w:ilvl w:val="0"/>
          <w:numId w:val="0"/>
        </w:numPr>
        <w:ind w:left="432"/>
      </w:pPr>
    </w:p>
    <w:p w14:paraId="2E869550" w14:textId="77777777" w:rsidR="004D4AFC" w:rsidRDefault="004D4AFC" w:rsidP="00017EFD">
      <w:pPr>
        <w:pStyle w:val="Puntoelenco"/>
        <w:numPr>
          <w:ilvl w:val="0"/>
          <w:numId w:val="0"/>
        </w:numPr>
        <w:ind w:left="432"/>
      </w:pPr>
    </w:p>
    <w:p w14:paraId="2DB717DB" w14:textId="77777777" w:rsidR="004D4AFC" w:rsidRDefault="004D4AFC" w:rsidP="00017EFD">
      <w:pPr>
        <w:pStyle w:val="Puntoelenco"/>
        <w:numPr>
          <w:ilvl w:val="0"/>
          <w:numId w:val="0"/>
        </w:numPr>
        <w:ind w:left="432"/>
      </w:pPr>
    </w:p>
    <w:p w14:paraId="796FE424" w14:textId="77777777" w:rsidR="004D4AFC" w:rsidRDefault="004D4AFC" w:rsidP="00017EFD">
      <w:pPr>
        <w:pStyle w:val="Puntoelenco"/>
        <w:numPr>
          <w:ilvl w:val="0"/>
          <w:numId w:val="0"/>
        </w:numPr>
        <w:ind w:left="432"/>
      </w:pPr>
    </w:p>
    <w:p w14:paraId="3A93A0AE" w14:textId="77777777" w:rsidR="004D4AFC" w:rsidRDefault="004D4AFC" w:rsidP="00017EFD">
      <w:pPr>
        <w:pStyle w:val="Puntoelenco"/>
        <w:numPr>
          <w:ilvl w:val="0"/>
          <w:numId w:val="0"/>
        </w:numPr>
        <w:ind w:left="432"/>
      </w:pPr>
    </w:p>
    <w:p w14:paraId="1BFECB29" w14:textId="77777777" w:rsidR="004D4AFC" w:rsidRPr="00D23178" w:rsidRDefault="004D4AFC" w:rsidP="00017EFD">
      <w:pPr>
        <w:pStyle w:val="Puntoelenco"/>
        <w:numPr>
          <w:ilvl w:val="0"/>
          <w:numId w:val="0"/>
        </w:numPr>
        <w:ind w:left="432"/>
      </w:pPr>
    </w:p>
    <w:p w14:paraId="0BBBDE7B" w14:textId="77777777" w:rsidR="001273C1" w:rsidRPr="00D23178" w:rsidRDefault="00000000" w:rsidP="005140CB">
      <w:pPr>
        <w:pStyle w:val="Titolo1"/>
      </w:pPr>
      <w:sdt>
        <w:sdtPr>
          <w:alias w:val="Prezzi:"/>
          <w:tag w:val="Prezzi:"/>
          <w:id w:val="1527065974"/>
          <w:placeholder>
            <w:docPart w:val="D434CB842A644319838E8800B29FF831"/>
          </w:placeholder>
          <w:temporary/>
          <w:showingPlcHdr/>
          <w15:appearance w15:val="hidden"/>
        </w:sdtPr>
        <w:sdtContent>
          <w:r w:rsidR="006C5ECB" w:rsidRPr="00D23178">
            <w:rPr>
              <w:lang w:bidi="it-IT"/>
            </w:rPr>
            <w:t>Prezzi</w:t>
          </w:r>
        </w:sdtContent>
      </w:sdt>
    </w:p>
    <w:p w14:paraId="4152C6D0" w14:textId="77777777" w:rsidR="001273C1" w:rsidRPr="00D23178" w:rsidRDefault="00000000">
      <w:sdt>
        <w:sdtPr>
          <w:alias w:val="Immettere la descrizione:"/>
          <w:tag w:val="Immettere la descrizione:"/>
          <w:id w:val="-518550462"/>
          <w:placeholder>
            <w:docPart w:val="D1E50C8D15214B92B35AF587B84DAB90"/>
          </w:placeholder>
          <w:temporary/>
          <w:showingPlcHdr/>
          <w15:appearance w15:val="hidden"/>
        </w:sdtPr>
        <w:sdtContent>
          <w:r w:rsidR="006C5ECB" w:rsidRPr="00D23178">
            <w:rPr>
              <w:lang w:bidi="it-IT"/>
            </w:rPr>
            <w:t>La tabella seguente illustra i prezzi per la fornitura dei servizi descritti in questa proposta. I prezzi sono validi per</w:t>
          </w:r>
        </w:sdtContent>
      </w:sdt>
      <w:r w:rsidR="006C5ECB" w:rsidRPr="00D23178">
        <w:rPr>
          <w:lang w:bidi="it-IT"/>
        </w:rPr>
        <w:t xml:space="preserve"> </w:t>
      </w:r>
      <w:sdt>
        <w:sdtPr>
          <w:alias w:val="Immettere il numero di giorni:"/>
          <w:tag w:val="Immettere il numero di giorni:"/>
          <w:id w:val="-1938975362"/>
          <w:placeholder>
            <w:docPart w:val="F4BA2A7F08E3442F885D53DE0EB70DA4"/>
          </w:placeholder>
          <w:temporary/>
          <w:showingPlcHdr/>
          <w15:appearance w15:val="hidden"/>
        </w:sdtPr>
        <w:sdtContent>
          <w:r w:rsidR="006C5ECB" w:rsidRPr="00D23178">
            <w:rPr>
              <w:lang w:bidi="it-IT"/>
            </w:rPr>
            <w:t>n.</w:t>
          </w:r>
        </w:sdtContent>
      </w:sdt>
      <w:r w:rsidR="006C5ECB" w:rsidRPr="00D23178">
        <w:rPr>
          <w:lang w:bidi="it-IT"/>
        </w:rPr>
        <w:t xml:space="preserve"> </w:t>
      </w:r>
      <w:sdt>
        <w:sdtPr>
          <w:alias w:val="giorni:"/>
          <w:tag w:val="giorni:"/>
          <w:id w:val="-310945737"/>
          <w:placeholder>
            <w:docPart w:val="8C816FFDDC084A91AAF94F1A7FBDA2F7"/>
          </w:placeholder>
          <w:temporary/>
          <w:showingPlcHdr/>
          <w15:appearance w15:val="hidden"/>
        </w:sdtPr>
        <w:sdtContent>
          <w:r w:rsidR="00EA06FB" w:rsidRPr="00D23178">
            <w:rPr>
              <w:lang w:bidi="it-IT"/>
            </w:rPr>
            <w:t>giorni</w:t>
          </w:r>
        </w:sdtContent>
      </w:sdt>
      <w:r w:rsidR="006C5ECB" w:rsidRPr="00D23178">
        <w:rPr>
          <w:lang w:bidi="it-IT"/>
        </w:rPr>
        <w:t xml:space="preserve"> </w:t>
      </w:r>
      <w:sdt>
        <w:sdtPr>
          <w:alias w:val="Immettere la descrizione:"/>
          <w:tag w:val="Immettere la descrizione:"/>
          <w:id w:val="1636303984"/>
          <w:placeholder>
            <w:docPart w:val="9471D6F9812F4F6C93842A700B281B95"/>
          </w:placeholder>
          <w:temporary/>
          <w:showingPlcHdr/>
          <w15:appearance w15:val="hidden"/>
        </w:sdtPr>
        <w:sdtContent>
          <w:r w:rsidR="006C5ECB" w:rsidRPr="00D23178">
            <w:rPr>
              <w:lang w:bidi="it-IT"/>
            </w:rPr>
            <w:t>dalla data di presentazione di questa proposta:</w:t>
          </w:r>
        </w:sdtContent>
      </w:sdt>
    </w:p>
    <w:tbl>
      <w:tblPr>
        <w:tblStyle w:val="TabellaProposta"/>
        <w:tblW w:w="5000" w:type="pct"/>
        <w:tblLook w:val="04A0" w:firstRow="1" w:lastRow="0" w:firstColumn="1" w:lastColumn="0" w:noHBand="0" w:noVBand="1"/>
        <w:tblDescription w:val="Riepilogo dei prezzi"/>
      </w:tblPr>
      <w:tblGrid>
        <w:gridCol w:w="7856"/>
        <w:gridCol w:w="2226"/>
      </w:tblGrid>
      <w:tr w:rsidR="001273C1" w:rsidRPr="00D23178" w14:paraId="739888C0" w14:textId="77777777" w:rsidTr="008C2860">
        <w:trPr>
          <w:cnfStyle w:val="100000000000" w:firstRow="1" w:lastRow="0" w:firstColumn="0" w:lastColumn="0" w:oddVBand="0" w:evenVBand="0" w:oddHBand="0" w:evenHBand="0" w:firstRowFirstColumn="0" w:firstRowLastColumn="0" w:lastRowFirstColumn="0" w:lastRowLastColumn="0"/>
        </w:trPr>
        <w:tc>
          <w:tcPr>
            <w:tcW w:w="3896" w:type="pct"/>
          </w:tcPr>
          <w:p w14:paraId="1FA1E0E6" w14:textId="77777777" w:rsidR="001273C1" w:rsidRPr="00D23178" w:rsidRDefault="00000000">
            <w:sdt>
              <w:sdtPr>
                <w:alias w:val="Costo servizi:"/>
                <w:tag w:val="Costo servizi:"/>
                <w:id w:val="-1985453807"/>
                <w:placeholder>
                  <w:docPart w:val="C8D58C2020F84836B6AEFA6BC80D9615"/>
                </w:placeholder>
                <w:temporary/>
                <w:showingPlcHdr/>
                <w15:appearance w15:val="hidden"/>
              </w:sdtPr>
              <w:sdtContent>
                <w:r w:rsidR="006C5ECB" w:rsidRPr="00D23178">
                  <w:rPr>
                    <w:lang w:bidi="it-IT"/>
                  </w:rPr>
                  <w:t>Costo dei servizi -</w:t>
                </w:r>
              </w:sdtContent>
            </w:sdt>
            <w:r w:rsidR="006C5ECB" w:rsidRPr="00D23178">
              <w:rPr>
                <w:lang w:bidi="it-IT"/>
              </w:rPr>
              <w:t xml:space="preserve"> </w:t>
            </w:r>
            <w:sdt>
              <w:sdtPr>
                <w:alias w:val="Immettere la categoria 1:"/>
                <w:tag w:val="Immettere la categoria 1:"/>
                <w:id w:val="-1167237457"/>
                <w:placeholder>
                  <w:docPart w:val="254A66B2C98B4D76A7D53AA44D9FCAFD"/>
                </w:placeholder>
                <w:showingPlcHdr/>
                <w:dataBinding w:prefixMappings="xmlns:ns0='http://schemas.microsoft.com/office/2006/coverPageProps' " w:xpath="/ns0:CoverPageProperties[1]/ns0:Abstract[1]" w:storeItemID="{55AF091B-3C7A-41E3-B477-F2FDAA23CFDA}"/>
                <w15:appearance w15:val="hidden"/>
                <w:text/>
              </w:sdtPr>
              <w:sdtContent>
                <w:r w:rsidR="00517215" w:rsidRPr="00D23178">
                  <w:rPr>
                    <w:lang w:bidi="it-IT"/>
                  </w:rPr>
                  <w:t>Categoria 1</w:t>
                </w:r>
              </w:sdtContent>
            </w:sdt>
          </w:p>
        </w:tc>
        <w:tc>
          <w:tcPr>
            <w:tcW w:w="1104" w:type="pct"/>
          </w:tcPr>
          <w:p w14:paraId="203D8809" w14:textId="77777777" w:rsidR="001273C1" w:rsidRPr="00D23178" w:rsidRDefault="00000000">
            <w:sdt>
              <w:sdtPr>
                <w:alias w:val="Prezzo:"/>
                <w:tag w:val="Prezzo:"/>
                <w:id w:val="38640934"/>
                <w:placeholder>
                  <w:docPart w:val="6EDDDE68B60A495987DCB1F036A35B35"/>
                </w:placeholder>
                <w:temporary/>
                <w:showingPlcHdr/>
                <w15:appearance w15:val="hidden"/>
              </w:sdtPr>
              <w:sdtContent>
                <w:r w:rsidR="006C5ECB" w:rsidRPr="00D23178">
                  <w:rPr>
                    <w:lang w:bidi="it-IT"/>
                  </w:rPr>
                  <w:t>Prezzo</w:t>
                </w:r>
              </w:sdtContent>
            </w:sdt>
          </w:p>
        </w:tc>
      </w:tr>
      <w:tr w:rsidR="001273C1" w:rsidRPr="00D23178" w14:paraId="51644157" w14:textId="77777777" w:rsidTr="008C2860">
        <w:tc>
          <w:tcPr>
            <w:tcW w:w="3896" w:type="pct"/>
          </w:tcPr>
          <w:p w14:paraId="3DC31287" w14:textId="18C4B7AB" w:rsidR="001273C1" w:rsidRPr="00D23178" w:rsidRDefault="00000000" w:rsidP="008C2860">
            <w:sdt>
              <w:sdtPr>
                <w:id w:val="973402629"/>
                <w:placeholder>
                  <w:docPart w:val="5AD065AE47FB4784B52C3F16F3B124F0"/>
                </w:placeholder>
                <w:showingPlcHdr/>
                <w15:appearance w15:val="hidden"/>
              </w:sdtPr>
              <w:sdtContent>
                <w:r w:rsidR="008C2860" w:rsidRPr="00D23178">
                  <w:rPr>
                    <w:lang w:bidi="it-IT"/>
                  </w:rPr>
                  <w:t>Servizi di consulenza</w:t>
                </w:r>
              </w:sdtContent>
            </w:sdt>
          </w:p>
        </w:tc>
        <w:tc>
          <w:tcPr>
            <w:tcW w:w="1104" w:type="pct"/>
          </w:tcPr>
          <w:p w14:paraId="7FAAAAB8" w14:textId="7720E521" w:rsidR="001273C1" w:rsidRPr="00D23178" w:rsidRDefault="008C2860" w:rsidP="008C2860">
            <w:pPr>
              <w:pStyle w:val="Decimaltestotabella"/>
            </w:pPr>
            <w:r w:rsidRPr="00D23178">
              <w:rPr>
                <w:lang w:bidi="it-IT"/>
              </w:rPr>
              <w:t xml:space="preserve"> </w:t>
            </w:r>
          </w:p>
        </w:tc>
      </w:tr>
      <w:tr w:rsidR="001273C1" w:rsidRPr="00D23178" w14:paraId="1511DF83" w14:textId="77777777" w:rsidTr="008C2860">
        <w:tc>
          <w:tcPr>
            <w:tcW w:w="3896" w:type="pct"/>
          </w:tcPr>
          <w:p w14:paraId="0E2B810C" w14:textId="0E6AE5F4" w:rsidR="001273C1" w:rsidRPr="00D23178" w:rsidRDefault="004D4AFC">
            <w:r>
              <w:t>Servizi di Programmazione tecnica</w:t>
            </w:r>
          </w:p>
        </w:tc>
        <w:tc>
          <w:tcPr>
            <w:tcW w:w="1104" w:type="pct"/>
          </w:tcPr>
          <w:p w14:paraId="3602660D" w14:textId="77777777" w:rsidR="001273C1" w:rsidRPr="00D23178" w:rsidRDefault="001273C1">
            <w:pPr>
              <w:pStyle w:val="Decimaltestotabella"/>
            </w:pPr>
          </w:p>
        </w:tc>
      </w:tr>
      <w:tr w:rsidR="001273C1" w:rsidRPr="00D23178" w14:paraId="70A3ADCB" w14:textId="77777777" w:rsidTr="008C2860">
        <w:tc>
          <w:tcPr>
            <w:tcW w:w="3896" w:type="pct"/>
          </w:tcPr>
          <w:p w14:paraId="69B84F72" w14:textId="2CDCF707" w:rsidR="001273C1" w:rsidRPr="00D23178" w:rsidRDefault="004D4AFC">
            <w:r>
              <w:t>Servizi di formazione personale</w:t>
            </w:r>
          </w:p>
        </w:tc>
        <w:tc>
          <w:tcPr>
            <w:tcW w:w="1104" w:type="pct"/>
          </w:tcPr>
          <w:p w14:paraId="5ECCC4B8" w14:textId="77777777" w:rsidR="001273C1" w:rsidRPr="00D23178" w:rsidRDefault="001273C1">
            <w:pPr>
              <w:pStyle w:val="Decimaltestotabella"/>
            </w:pPr>
          </w:p>
        </w:tc>
      </w:tr>
      <w:tr w:rsidR="001273C1" w:rsidRPr="00D23178" w14:paraId="4452CA5F" w14:textId="77777777" w:rsidTr="008C2860">
        <w:tc>
          <w:tcPr>
            <w:tcW w:w="3896" w:type="pct"/>
          </w:tcPr>
          <w:p w14:paraId="524F349D" w14:textId="6D33E991" w:rsidR="001273C1" w:rsidRPr="00D23178" w:rsidRDefault="004D4AFC">
            <w:r>
              <w:t>Servizi di messa a installazione Software &amp; Hardware</w:t>
            </w:r>
          </w:p>
        </w:tc>
        <w:tc>
          <w:tcPr>
            <w:tcW w:w="1104" w:type="pct"/>
          </w:tcPr>
          <w:p w14:paraId="43A24C38" w14:textId="3AA3A9F2" w:rsidR="001273C1" w:rsidRPr="00D23178" w:rsidRDefault="001273C1" w:rsidP="008C2860">
            <w:pPr>
              <w:pStyle w:val="Decimaltestotabella"/>
            </w:pPr>
          </w:p>
        </w:tc>
      </w:tr>
      <w:tr w:rsidR="001273C1" w:rsidRPr="00D23178" w14:paraId="37171BBC" w14:textId="77777777" w:rsidTr="008C2860">
        <w:tc>
          <w:tcPr>
            <w:tcW w:w="3896" w:type="pct"/>
          </w:tcPr>
          <w:p w14:paraId="372A8A09" w14:textId="31F019D6" w:rsidR="001273C1" w:rsidRPr="004D4AFC" w:rsidRDefault="004D4AFC">
            <w:r>
              <w:t>Servizi di assistenza post-installazione (due anni)</w:t>
            </w:r>
          </w:p>
        </w:tc>
        <w:tc>
          <w:tcPr>
            <w:tcW w:w="1104" w:type="pct"/>
          </w:tcPr>
          <w:p w14:paraId="75FE47D8" w14:textId="77777777" w:rsidR="001273C1" w:rsidRPr="00D23178" w:rsidRDefault="001273C1">
            <w:pPr>
              <w:pStyle w:val="Decimaltestotabella"/>
              <w:rPr>
                <w:b/>
                <w:bCs/>
              </w:rPr>
            </w:pPr>
          </w:p>
        </w:tc>
      </w:tr>
      <w:tr w:rsidR="001273C1" w:rsidRPr="00D23178" w14:paraId="73C79022" w14:textId="77777777" w:rsidTr="008C2860">
        <w:tc>
          <w:tcPr>
            <w:tcW w:w="3896" w:type="pct"/>
          </w:tcPr>
          <w:p w14:paraId="0C8FD54A" w14:textId="38880D6E" w:rsidR="001273C1" w:rsidRPr="00D23178" w:rsidRDefault="001273C1"/>
        </w:tc>
        <w:tc>
          <w:tcPr>
            <w:tcW w:w="1104" w:type="pct"/>
          </w:tcPr>
          <w:p w14:paraId="04F63122" w14:textId="77777777" w:rsidR="001273C1" w:rsidRPr="00D23178" w:rsidRDefault="001273C1">
            <w:pPr>
              <w:pStyle w:val="Decimaltestotabella"/>
            </w:pPr>
          </w:p>
        </w:tc>
      </w:tr>
      <w:tr w:rsidR="001273C1" w:rsidRPr="00D23178" w14:paraId="6C74426D" w14:textId="77777777" w:rsidTr="008C2860">
        <w:tc>
          <w:tcPr>
            <w:tcW w:w="3896" w:type="pct"/>
          </w:tcPr>
          <w:p w14:paraId="4FC86332" w14:textId="02CEE2EE" w:rsidR="001273C1" w:rsidRPr="004D4AFC" w:rsidRDefault="004D4AFC">
            <w:pPr>
              <w:rPr>
                <w:b/>
                <w:bCs/>
              </w:rPr>
            </w:pPr>
            <w:r>
              <w:rPr>
                <w:b/>
                <w:bCs/>
              </w:rPr>
              <w:t>Costo totale dei servizi proposti</w:t>
            </w:r>
          </w:p>
        </w:tc>
        <w:tc>
          <w:tcPr>
            <w:tcW w:w="1104" w:type="pct"/>
          </w:tcPr>
          <w:p w14:paraId="55926688" w14:textId="21E3C54A" w:rsidR="001273C1" w:rsidRPr="00D23178" w:rsidRDefault="00204E9F" w:rsidP="008C2860">
            <w:pPr>
              <w:pStyle w:val="Decimaltestotabella"/>
            </w:pPr>
            <w:r>
              <w:t>500€</w:t>
            </w:r>
          </w:p>
        </w:tc>
      </w:tr>
      <w:tr w:rsidR="001273C1" w:rsidRPr="00D23178" w14:paraId="67B81458" w14:textId="77777777" w:rsidTr="008C2860">
        <w:tc>
          <w:tcPr>
            <w:tcW w:w="3896" w:type="pct"/>
            <w:shd w:val="clear" w:color="auto" w:fill="auto"/>
          </w:tcPr>
          <w:p w14:paraId="31C6A7D3" w14:textId="1AD2BF9F" w:rsidR="001273C1" w:rsidRPr="00D23178" w:rsidRDefault="004D4AFC">
            <w:pPr>
              <w:rPr>
                <w:rStyle w:val="Enfasigrassetto"/>
              </w:rPr>
            </w:pPr>
            <w:r>
              <w:rPr>
                <w:rStyle w:val="Enfasigrassetto"/>
              </w:rPr>
              <w:t xml:space="preserve"> </w:t>
            </w:r>
            <w:sdt>
              <w:sdtPr>
                <w:rPr>
                  <w:rStyle w:val="Enfasigrassetto"/>
                </w:rPr>
                <w:alias w:val="Totale:"/>
                <w:tag w:val="Totale:"/>
                <w:id w:val="10892442"/>
                <w:placeholder>
                  <w:docPart w:val="E9272B162504473781D63F7A8CED06BA"/>
                </w:placeholder>
                <w:temporary/>
                <w:showingPlcHdr/>
                <w15:appearance w15:val="hidden"/>
              </w:sdtPr>
              <w:sdtContent>
                <w:r w:rsidR="006C5ECB" w:rsidRPr="00D23178">
                  <w:rPr>
                    <w:rStyle w:val="Enfasigrassetto"/>
                    <w:lang w:bidi="it-IT"/>
                  </w:rPr>
                  <w:t>Totale</w:t>
                </w:r>
              </w:sdtContent>
            </w:sdt>
          </w:p>
        </w:tc>
        <w:tc>
          <w:tcPr>
            <w:tcW w:w="1104" w:type="pct"/>
            <w:shd w:val="clear" w:color="auto" w:fill="auto"/>
          </w:tcPr>
          <w:p w14:paraId="2D210B37" w14:textId="6A7D6E71" w:rsidR="001273C1" w:rsidRPr="00D23178" w:rsidRDefault="00000000" w:rsidP="008C2860">
            <w:pPr>
              <w:pStyle w:val="Decimaltestotabella"/>
              <w:rPr>
                <w:rStyle w:val="Enfasigrassetto"/>
              </w:rPr>
            </w:pPr>
            <w:sdt>
              <w:sdtPr>
                <w:rPr>
                  <w:rStyle w:val="Enfasigrassetto"/>
                </w:rPr>
                <w:id w:val="-156308500"/>
                <w:placeholder>
                  <w:docPart w:val="6DCA785DC9534068ACB15DA98B3B6376"/>
                </w:placeholder>
                <w15:appearance w15:val="hidden"/>
              </w:sdtPr>
              <w:sdtContent>
                <w:r w:rsidR="00204E9F">
                  <w:rPr>
                    <w:rStyle w:val="Enfasigrassetto"/>
                  </w:rPr>
                  <w:t>500</w:t>
                </w:r>
                <w:r w:rsidR="004D4AFC">
                  <w:rPr>
                    <w:rStyle w:val="Enfasigrassetto"/>
                  </w:rPr>
                  <w:t>€</w:t>
                </w:r>
              </w:sdtContent>
            </w:sdt>
            <w:r w:rsidR="008C2860" w:rsidRPr="00D23178">
              <w:rPr>
                <w:rStyle w:val="Enfasigrassetto"/>
                <w:lang w:bidi="it-IT"/>
              </w:rPr>
              <w:t xml:space="preserve"> </w:t>
            </w:r>
          </w:p>
        </w:tc>
      </w:tr>
    </w:tbl>
    <w:p w14:paraId="17D1DB5E" w14:textId="77777777" w:rsidR="00017EFD" w:rsidRPr="00D23178" w:rsidRDefault="00017EFD">
      <w:pPr>
        <w:spacing w:before="180"/>
      </w:pPr>
    </w:p>
    <w:p w14:paraId="7ADA6EFB" w14:textId="5245EFB0" w:rsidR="006C5ECB" w:rsidRPr="00D23178" w:rsidRDefault="008C2860" w:rsidP="00DD6755">
      <w:r w:rsidRPr="00D23178">
        <w:rPr>
          <w:lang w:bidi="it-IT"/>
        </w:rPr>
        <w:br w:type="page"/>
      </w:r>
    </w:p>
    <w:p w14:paraId="28E09BDB" w14:textId="77777777" w:rsidR="001273C1" w:rsidRPr="00D23178" w:rsidRDefault="00000000" w:rsidP="005140CB">
      <w:pPr>
        <w:pStyle w:val="Titolo1"/>
      </w:pPr>
      <w:sdt>
        <w:sdtPr>
          <w:alias w:val="Conclusione:"/>
          <w:tag w:val="Conclusione:"/>
          <w:id w:val="-448547010"/>
          <w:placeholder>
            <w:docPart w:val="7CC7BB6FE0504F8E8C8CAF23DF3D771C"/>
          </w:placeholder>
          <w:temporary/>
          <w:showingPlcHdr/>
          <w15:appearance w15:val="hidden"/>
        </w:sdtPr>
        <w:sdtContent>
          <w:r w:rsidR="006C5ECB" w:rsidRPr="00D23178">
            <w:rPr>
              <w:lang w:bidi="it-IT"/>
            </w:rPr>
            <w:t>Conclusione</w:t>
          </w:r>
        </w:sdtContent>
      </w:sdt>
    </w:p>
    <w:p w14:paraId="2DD88838" w14:textId="77777777" w:rsidR="006C5ECB" w:rsidRPr="00D23178" w:rsidRDefault="006C5ECB">
      <w:pPr>
        <w:pStyle w:val="Nessunaspaziatura"/>
      </w:pPr>
    </w:p>
    <w:p w14:paraId="66EEA415" w14:textId="5E47EEAA" w:rsidR="001273C1" w:rsidRPr="00D23178" w:rsidRDefault="00DD6755">
      <w:r>
        <w:t>Mi auguro di collaborare con Voi e supportare le Vostre iniziative volte a migliorare il ciclo produttivo e gestionale attraverso CRM integrato. Sono fiducioso di poter far fronte alle richieste future e a collaborare con la Vostra società per sviluppare una soluzione gestione IT efficace.</w:t>
      </w:r>
    </w:p>
    <w:p w14:paraId="6C19AE5D" w14:textId="72F19FD9" w:rsidR="006C5ECB" w:rsidRPr="00D23178" w:rsidRDefault="00000000" w:rsidP="006C5ECB">
      <w:sdt>
        <w:sdtPr>
          <w:alias w:val="Immettere la descrizione:"/>
          <w:tag w:val="Immettere la descrizione:"/>
          <w:id w:val="-1881157784"/>
          <w:placeholder>
            <w:docPart w:val="C6DF8DE1221948E099EFB2819A14DDCB"/>
          </w:placeholder>
          <w:temporary/>
          <w:showingPlcHdr/>
          <w15:appearance w15:val="hidden"/>
        </w:sdtPr>
        <w:sdtContent>
          <w:r w:rsidR="006C5ECB" w:rsidRPr="00D23178">
            <w:rPr>
              <w:lang w:bidi="it-IT"/>
            </w:rPr>
            <w:t>In caso di domande relative a questa proposta, contattare</w:t>
          </w:r>
        </w:sdtContent>
      </w:sdt>
      <w:r w:rsidR="001E2472" w:rsidRPr="00D23178">
        <w:rPr>
          <w:lang w:bidi="it-IT"/>
        </w:rPr>
        <w:t xml:space="preserve"> </w:t>
      </w:r>
      <w:r w:rsidR="00204E9F">
        <w:rPr>
          <w:lang w:bidi="it-IT"/>
        </w:rPr>
        <w:t xml:space="preserve">Tina </w:t>
      </w:r>
      <w:proofErr w:type="spellStart"/>
      <w:r w:rsidR="00204E9F">
        <w:rPr>
          <w:lang w:bidi="it-IT"/>
        </w:rPr>
        <w:t>Erfanian</w:t>
      </w:r>
      <w:proofErr w:type="spellEnd"/>
      <w:r w:rsidR="001E2472" w:rsidRPr="00D23178">
        <w:rPr>
          <w:lang w:bidi="it-IT"/>
        </w:rPr>
        <w:t xml:space="preserve"> </w:t>
      </w:r>
      <w:sdt>
        <w:sdtPr>
          <w:alias w:val="Immettere la descrizione:"/>
          <w:tag w:val="Immettere la descrizione:"/>
          <w:id w:val="1101151397"/>
          <w:placeholder>
            <w:docPart w:val="887621DDEA7D4CAF888E972425C93BA6"/>
          </w:placeholder>
          <w:temporary/>
          <w:showingPlcHdr/>
          <w15:appearance w15:val="hidden"/>
        </w:sdtPr>
        <w:sdtContent>
          <w:r w:rsidR="006C5ECB" w:rsidRPr="00D23178">
            <w:rPr>
              <w:lang w:bidi="it-IT"/>
            </w:rPr>
            <w:t>quando si preferisce tramite e-mail all'indirizzo</w:t>
          </w:r>
        </w:sdtContent>
      </w:sdt>
      <w:r w:rsidR="001E2472" w:rsidRPr="00D23178">
        <w:rPr>
          <w:lang w:bidi="it-IT"/>
        </w:rPr>
        <w:t xml:space="preserve"> </w:t>
      </w:r>
      <w:sdt>
        <w:sdtPr>
          <w:id w:val="1106005207"/>
          <w:placeholder>
            <w:docPart w:val="BE8C29864E36488DA0541721519B90FA"/>
          </w:placeholder>
          <w15:appearance w15:val="hidden"/>
        </w:sdtPr>
        <w:sdtContent>
          <w:r w:rsidR="00204E9F">
            <w:t>tinaerfanian95</w:t>
          </w:r>
          <w:r w:rsidR="00DD6755">
            <w:t>@</w:t>
          </w:r>
          <w:r w:rsidR="00204E9F">
            <w:t>gmail</w:t>
          </w:r>
          <w:r w:rsidR="00DD6755">
            <w:t>.it</w:t>
          </w:r>
        </w:sdtContent>
      </w:sdt>
      <w:r w:rsidR="001E2472" w:rsidRPr="00D23178">
        <w:rPr>
          <w:lang w:bidi="it-IT"/>
        </w:rPr>
        <w:t xml:space="preserve"> </w:t>
      </w:r>
      <w:sdt>
        <w:sdtPr>
          <w:alias w:val="Immettere la descrizione:"/>
          <w:tag w:val="Immettere la descrizione:"/>
          <w:id w:val="-2047437457"/>
          <w:placeholder>
            <w:docPart w:val="3F2CD95B4F464E8680F3C9ADC5C0D1DA"/>
          </w:placeholder>
          <w:temporary/>
          <w:showingPlcHdr/>
          <w15:appearance w15:val="hidden"/>
        </w:sdtPr>
        <w:sdtContent>
          <w:r w:rsidR="006C5ECB" w:rsidRPr="00D23178">
            <w:rPr>
              <w:lang w:bidi="it-IT"/>
            </w:rPr>
            <w:t>o tramite telefono al numero</w:t>
          </w:r>
        </w:sdtContent>
      </w:sdt>
      <w:r w:rsidR="001E2472" w:rsidRPr="00D23178">
        <w:rPr>
          <w:lang w:bidi="it-IT"/>
        </w:rPr>
        <w:t xml:space="preserve"> </w:t>
      </w:r>
      <w:sdt>
        <w:sdtPr>
          <w:id w:val="-1404838033"/>
          <w:placeholder>
            <w:docPart w:val="46ABD2BD724A475BB5ABECBBB3AD755F"/>
          </w:placeholder>
          <w15:appearance w15:val="hidden"/>
        </w:sdtPr>
        <w:sdtContent>
          <w:r w:rsidR="00DD6755">
            <w:t>+39 351 970 8015</w:t>
          </w:r>
        </w:sdtContent>
      </w:sdt>
      <w:r w:rsidR="001E2472" w:rsidRPr="00D23178">
        <w:rPr>
          <w:lang w:bidi="it-IT"/>
        </w:rPr>
        <w:t xml:space="preserve">. </w:t>
      </w:r>
      <w:sdt>
        <w:sdtPr>
          <w:alias w:val="Immettere la descrizione:"/>
          <w:tag w:val="Immettere la descrizione:"/>
          <w:id w:val="1224176453"/>
          <w:placeholder>
            <w:docPart w:val="75D8F1AA84E3442197AC9C133EF24896"/>
          </w:placeholder>
          <w:showingPlcHdr/>
          <w15:appearance w15:val="hidden"/>
        </w:sdtPr>
        <w:sdtContent>
          <w:r w:rsidR="00DD6755" w:rsidRPr="00D23178">
            <w:rPr>
              <w:lang w:bidi="it-IT"/>
            </w:rPr>
            <w:t>Ci metteremo in contatto con voi la prossima settimana per organizzare un incontro per discutere della proposta.</w:t>
          </w:r>
        </w:sdtContent>
      </w:sdt>
    </w:p>
    <w:p w14:paraId="304325D7" w14:textId="77777777" w:rsidR="000E697B" w:rsidRPr="00D23178" w:rsidRDefault="00000000" w:rsidP="006C5ECB">
      <w:sdt>
        <w:sdtPr>
          <w:alias w:val="Immettere la formula di chiusura:"/>
          <w:tag w:val="Immettere la formula di chiusura:"/>
          <w:id w:val="1833405638"/>
          <w:placeholder>
            <w:docPart w:val="3DF77AAD281F4A948B294295DB34310F"/>
          </w:placeholder>
          <w:temporary/>
          <w:showingPlcHdr/>
          <w15:appearance w15:val="hidden"/>
        </w:sdtPr>
        <w:sdtContent>
          <w:r w:rsidR="000E697B" w:rsidRPr="00D23178">
            <w:rPr>
              <w:lang w:bidi="it-IT"/>
            </w:rPr>
            <w:t>Grazie per l'attenzione</w:t>
          </w:r>
        </w:sdtContent>
      </w:sdt>
      <w:r w:rsidR="000E697B" w:rsidRPr="00D23178">
        <w:rPr>
          <w:lang w:bidi="it-IT"/>
        </w:rPr>
        <w:t>,</w:t>
      </w:r>
    </w:p>
    <w:p w14:paraId="1B0F6CEB" w14:textId="03A4D1B5" w:rsidR="001273C1" w:rsidRPr="00D23178" w:rsidRDefault="00000000" w:rsidP="008C2860">
      <w:pPr>
        <w:pStyle w:val="Firma"/>
      </w:pPr>
      <w:sdt>
        <w:sdtPr>
          <w:id w:val="-1610894535"/>
          <w:placeholder>
            <w:docPart w:val="89CE0BC7F7C74485B3AFE247747A2F7C"/>
          </w:placeholder>
          <w15:appearance w15:val="hidden"/>
        </w:sdtPr>
        <w:sdtEndPr>
          <w:rPr>
            <w:lang w:bidi="it-IT"/>
          </w:rPr>
        </w:sdtEndPr>
        <w:sdtContent>
          <w:r w:rsidR="00204E9F">
            <w:rPr>
              <w:lang w:bidi="it-IT"/>
            </w:rPr>
            <w:t>Tina Erfanian</w:t>
          </w:r>
        </w:sdtContent>
      </w:sdt>
    </w:p>
    <w:sectPr w:rsidR="001273C1" w:rsidRPr="00D23178" w:rsidSect="00D23178">
      <w:footerReference w:type="default" r:id="rId10"/>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3394A" w14:textId="77777777" w:rsidR="00B13821" w:rsidRDefault="00B13821">
      <w:pPr>
        <w:spacing w:after="0" w:line="240" w:lineRule="auto"/>
      </w:pPr>
      <w:r>
        <w:separator/>
      </w:r>
    </w:p>
  </w:endnote>
  <w:endnote w:type="continuationSeparator" w:id="0">
    <w:p w14:paraId="747A577F" w14:textId="77777777" w:rsidR="00B13821" w:rsidRDefault="00B1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FC4A2" w14:textId="77777777" w:rsidR="0088175F" w:rsidRDefault="0088175F" w:rsidP="0088175F">
    <w:pPr>
      <w:pStyle w:val="Pidipagina"/>
    </w:pPr>
    <w:r>
      <w:rPr>
        <w:lang w:bidi="it-IT"/>
      </w:rPr>
      <w:fldChar w:fldCharType="begin"/>
    </w:r>
    <w:r>
      <w:rPr>
        <w:lang w:bidi="it-IT"/>
      </w:rPr>
      <w:instrText xml:space="preserve"> PAGE   \* MERGEFORMAT </w:instrText>
    </w:r>
    <w:r>
      <w:rPr>
        <w:lang w:bidi="it-IT"/>
      </w:rPr>
      <w:fldChar w:fldCharType="separate"/>
    </w:r>
    <w:r w:rsidR="004E5035">
      <w:rPr>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FC341" w14:textId="77777777" w:rsidR="00B13821" w:rsidRDefault="00B13821">
      <w:pPr>
        <w:spacing w:after="0" w:line="240" w:lineRule="auto"/>
      </w:pPr>
      <w:r>
        <w:separator/>
      </w:r>
    </w:p>
  </w:footnote>
  <w:footnote w:type="continuationSeparator" w:id="0">
    <w:p w14:paraId="6F2C2DD6" w14:textId="77777777" w:rsidR="00B13821" w:rsidRDefault="00B1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F4B2D"/>
    <w:multiLevelType w:val="multilevel"/>
    <w:tmpl w:val="957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E5D71"/>
    <w:multiLevelType w:val="multilevel"/>
    <w:tmpl w:val="4470CA90"/>
    <w:lvl w:ilvl="0">
      <w:start w:val="1"/>
      <w:numFmt w:val="bullet"/>
      <w:pStyle w:val="Puntoelenco"/>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1543593525">
    <w:abstractNumId w:val="9"/>
  </w:num>
  <w:num w:numId="2" w16cid:durableId="2014069194">
    <w:abstractNumId w:val="11"/>
  </w:num>
  <w:num w:numId="3" w16cid:durableId="2005237269">
    <w:abstractNumId w:val="11"/>
    <w:lvlOverride w:ilvl="0">
      <w:startOverride w:val="1"/>
    </w:lvlOverride>
  </w:num>
  <w:num w:numId="4" w16cid:durableId="31926050">
    <w:abstractNumId w:val="7"/>
  </w:num>
  <w:num w:numId="5" w16cid:durableId="589389334">
    <w:abstractNumId w:val="6"/>
  </w:num>
  <w:num w:numId="6" w16cid:durableId="638343958">
    <w:abstractNumId w:val="5"/>
  </w:num>
  <w:num w:numId="7" w16cid:durableId="286471462">
    <w:abstractNumId w:val="4"/>
  </w:num>
  <w:num w:numId="8" w16cid:durableId="2025933762">
    <w:abstractNumId w:val="8"/>
  </w:num>
  <w:num w:numId="9" w16cid:durableId="1408191392">
    <w:abstractNumId w:val="3"/>
  </w:num>
  <w:num w:numId="10" w16cid:durableId="512913232">
    <w:abstractNumId w:val="2"/>
  </w:num>
  <w:num w:numId="11" w16cid:durableId="1653827466">
    <w:abstractNumId w:val="1"/>
  </w:num>
  <w:num w:numId="12" w16cid:durableId="1498181522">
    <w:abstractNumId w:val="0"/>
  </w:num>
  <w:num w:numId="13" w16cid:durableId="6045359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323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5E"/>
    <w:rsid w:val="00017EFD"/>
    <w:rsid w:val="000322BF"/>
    <w:rsid w:val="000A562D"/>
    <w:rsid w:val="000B112D"/>
    <w:rsid w:val="000C6A97"/>
    <w:rsid w:val="000E697B"/>
    <w:rsid w:val="00101993"/>
    <w:rsid w:val="0011177C"/>
    <w:rsid w:val="00117948"/>
    <w:rsid w:val="001238BC"/>
    <w:rsid w:val="001273C1"/>
    <w:rsid w:val="001825FE"/>
    <w:rsid w:val="001E2472"/>
    <w:rsid w:val="00204E9F"/>
    <w:rsid w:val="002129B0"/>
    <w:rsid w:val="00265D99"/>
    <w:rsid w:val="0028543A"/>
    <w:rsid w:val="00295C0C"/>
    <w:rsid w:val="002A04F7"/>
    <w:rsid w:val="002C3D63"/>
    <w:rsid w:val="002E52EE"/>
    <w:rsid w:val="003262F3"/>
    <w:rsid w:val="00346FDE"/>
    <w:rsid w:val="00386778"/>
    <w:rsid w:val="003C0DAF"/>
    <w:rsid w:val="003E0898"/>
    <w:rsid w:val="00403116"/>
    <w:rsid w:val="004079F8"/>
    <w:rsid w:val="00410067"/>
    <w:rsid w:val="0046523A"/>
    <w:rsid w:val="004661BE"/>
    <w:rsid w:val="004867FA"/>
    <w:rsid w:val="004A4B64"/>
    <w:rsid w:val="004B5850"/>
    <w:rsid w:val="004B6087"/>
    <w:rsid w:val="004D4AFC"/>
    <w:rsid w:val="004E5035"/>
    <w:rsid w:val="004F5C8E"/>
    <w:rsid w:val="005140CB"/>
    <w:rsid w:val="00517215"/>
    <w:rsid w:val="00545041"/>
    <w:rsid w:val="00561521"/>
    <w:rsid w:val="00590B0E"/>
    <w:rsid w:val="005D1F41"/>
    <w:rsid w:val="005E039D"/>
    <w:rsid w:val="006453D3"/>
    <w:rsid w:val="0068698F"/>
    <w:rsid w:val="006C5ECB"/>
    <w:rsid w:val="0071603F"/>
    <w:rsid w:val="00741991"/>
    <w:rsid w:val="0076017A"/>
    <w:rsid w:val="007A6C69"/>
    <w:rsid w:val="007C13B2"/>
    <w:rsid w:val="007C7858"/>
    <w:rsid w:val="00805667"/>
    <w:rsid w:val="008125B2"/>
    <w:rsid w:val="0085761F"/>
    <w:rsid w:val="0088135F"/>
    <w:rsid w:val="0088175F"/>
    <w:rsid w:val="008961F2"/>
    <w:rsid w:val="0089777F"/>
    <w:rsid w:val="008C1C6B"/>
    <w:rsid w:val="008C2860"/>
    <w:rsid w:val="008E2AFA"/>
    <w:rsid w:val="008F0570"/>
    <w:rsid w:val="008F0E66"/>
    <w:rsid w:val="008F4E62"/>
    <w:rsid w:val="00920712"/>
    <w:rsid w:val="00931827"/>
    <w:rsid w:val="0095165A"/>
    <w:rsid w:val="00987BCC"/>
    <w:rsid w:val="009A3E0F"/>
    <w:rsid w:val="009B5D53"/>
    <w:rsid w:val="009B77E5"/>
    <w:rsid w:val="009D403F"/>
    <w:rsid w:val="009E07E5"/>
    <w:rsid w:val="00A010ED"/>
    <w:rsid w:val="00A54BD5"/>
    <w:rsid w:val="00A618AB"/>
    <w:rsid w:val="00A97CC8"/>
    <w:rsid w:val="00AA4E06"/>
    <w:rsid w:val="00AA528E"/>
    <w:rsid w:val="00AB131D"/>
    <w:rsid w:val="00AF452C"/>
    <w:rsid w:val="00B0209E"/>
    <w:rsid w:val="00B13821"/>
    <w:rsid w:val="00B13AE2"/>
    <w:rsid w:val="00BC617C"/>
    <w:rsid w:val="00BE3CD6"/>
    <w:rsid w:val="00BF78FF"/>
    <w:rsid w:val="00C023DE"/>
    <w:rsid w:val="00C16778"/>
    <w:rsid w:val="00C27980"/>
    <w:rsid w:val="00C65751"/>
    <w:rsid w:val="00C7764C"/>
    <w:rsid w:val="00CB2606"/>
    <w:rsid w:val="00CC4E29"/>
    <w:rsid w:val="00CC612B"/>
    <w:rsid w:val="00CF68F8"/>
    <w:rsid w:val="00D07CA4"/>
    <w:rsid w:val="00D16EFA"/>
    <w:rsid w:val="00D23178"/>
    <w:rsid w:val="00D31D4F"/>
    <w:rsid w:val="00D65CCD"/>
    <w:rsid w:val="00DA3BE7"/>
    <w:rsid w:val="00DA7021"/>
    <w:rsid w:val="00DD3056"/>
    <w:rsid w:val="00DD6755"/>
    <w:rsid w:val="00E0401F"/>
    <w:rsid w:val="00EA06FB"/>
    <w:rsid w:val="00EC3A65"/>
    <w:rsid w:val="00EC6B3E"/>
    <w:rsid w:val="00F23ED1"/>
    <w:rsid w:val="00F42EAE"/>
    <w:rsid w:val="00F46710"/>
    <w:rsid w:val="00F535B0"/>
    <w:rsid w:val="00F5695E"/>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34B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e">
    <w:name w:val="Normal"/>
    <w:qFormat/>
    <w:rsid w:val="000B112D"/>
    <w:rPr>
      <w:sz w:val="20"/>
      <w:szCs w:val="20"/>
    </w:rPr>
  </w:style>
  <w:style w:type="paragraph" w:styleId="Titolo1">
    <w:name w:val="heading 1"/>
    <w:basedOn w:val="Normale"/>
    <w:next w:val="Normale"/>
    <w:link w:val="Titolo1Carattere"/>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itolo2">
    <w:name w:val="heading 2"/>
    <w:basedOn w:val="Normale"/>
    <w:next w:val="Normale"/>
    <w:link w:val="Titolo2Carattere"/>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Titolo3">
    <w:name w:val="heading 3"/>
    <w:basedOn w:val="Normale"/>
    <w:next w:val="Normale"/>
    <w:link w:val="Titolo3Carattere"/>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olo4">
    <w:name w:val="heading 4"/>
    <w:basedOn w:val="Normale"/>
    <w:next w:val="Normale"/>
    <w:link w:val="Titolo4Carattere"/>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olo5">
    <w:name w:val="heading 5"/>
    <w:basedOn w:val="Normale"/>
    <w:next w:val="Normale"/>
    <w:link w:val="Titolo5Carattere"/>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olo6">
    <w:name w:val="heading 6"/>
    <w:basedOn w:val="Normale"/>
    <w:next w:val="Normale"/>
    <w:link w:val="Titolo6Carattere"/>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olo7">
    <w:name w:val="heading 7"/>
    <w:basedOn w:val="Normale"/>
    <w:next w:val="Normale"/>
    <w:link w:val="Titolo7Carattere"/>
    <w:uiPriority w:val="9"/>
    <w:semiHidden/>
    <w:unhideWhenUsed/>
    <w:qFormat/>
    <w:rsid w:val="004B6087"/>
    <w:pPr>
      <w:spacing w:before="300" w:after="0"/>
      <w:outlineLvl w:val="6"/>
    </w:pPr>
    <w:rPr>
      <w:caps/>
      <w:color w:val="2F5496" w:themeColor="accent1" w:themeShade="BF"/>
      <w:spacing w:val="10"/>
      <w:sz w:val="22"/>
      <w:szCs w:val="22"/>
    </w:rPr>
  </w:style>
  <w:style w:type="paragraph" w:styleId="Titolo8">
    <w:name w:val="heading 8"/>
    <w:basedOn w:val="Normale"/>
    <w:next w:val="Normale"/>
    <w:link w:val="Titolo8Carattere"/>
    <w:uiPriority w:val="9"/>
    <w:semiHidden/>
    <w:unhideWhenUsed/>
    <w:qFormat/>
    <w:rsid w:val="004B6087"/>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4B6087"/>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oloCarattere">
    <w:name w:val="Titolo Carattere"/>
    <w:basedOn w:val="Carpredefinitoparagrafo"/>
    <w:link w:val="Titolo"/>
    <w:uiPriority w:val="10"/>
    <w:rsid w:val="000B112D"/>
    <w:rPr>
      <w:rFonts w:asciiTheme="majorHAnsi" w:hAnsiTheme="majorHAnsi" w:cs="Times New Roman (Body CS)"/>
      <w:b/>
      <w:caps/>
      <w:color w:val="FFFFFF" w:themeColor="background1"/>
      <w:spacing w:val="10"/>
      <w:kern w:val="28"/>
      <w:sz w:val="72"/>
      <w:szCs w:val="52"/>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ottotitoloCarattere">
    <w:name w:val="Sottotitolo Carattere"/>
    <w:basedOn w:val="Carpredefinitoparagrafo"/>
    <w:link w:val="Sottotitolo"/>
    <w:uiPriority w:val="11"/>
    <w:rsid w:val="000B112D"/>
    <w:rPr>
      <w:rFonts w:asciiTheme="majorHAnsi" w:hAnsiTheme="majorHAnsi"/>
      <w:caps/>
      <w:color w:val="4472C4" w:themeColor="accent1"/>
      <w:spacing w:val="10"/>
      <w:sz w:val="24"/>
      <w:szCs w:val="24"/>
    </w:rPr>
  </w:style>
  <w:style w:type="character" w:customStyle="1" w:styleId="Titolo1Carattere">
    <w:name w:val="Titolo 1 Carattere"/>
    <w:basedOn w:val="Carpredefinitoparagrafo"/>
    <w:link w:val="Tito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ellasuggerimento">
    <w:name w:val="Tabella suggerimento"/>
    <w:basedOn w:val="Tabellanormale"/>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rsid w:val="00410067"/>
    <w:pPr>
      <w:spacing w:after="160" w:line="264" w:lineRule="auto"/>
      <w:ind w:right="576"/>
    </w:pPr>
    <w:rPr>
      <w:i/>
      <w:iCs/>
      <w:color w:val="4472C4" w:themeColor="accent1"/>
      <w:sz w:val="16"/>
      <w:szCs w:val="16"/>
    </w:rPr>
  </w:style>
  <w:style w:type="character" w:styleId="Testosegnaposto">
    <w:name w:val="Placeholder Text"/>
    <w:basedOn w:val="Carpredefinitoparagrafo"/>
    <w:uiPriority w:val="99"/>
    <w:semiHidden/>
    <w:rsid w:val="008961F2"/>
    <w:rPr>
      <w:color w:val="595959" w:themeColor="text1" w:themeTint="A6"/>
    </w:rPr>
  </w:style>
  <w:style w:type="paragraph" w:styleId="Nessunaspaziatura">
    <w:name w:val="No Spacing"/>
    <w:basedOn w:val="Normale"/>
    <w:link w:val="NessunaspaziaturaCarattere"/>
    <w:uiPriority w:val="1"/>
    <w:qFormat/>
    <w:rsid w:val="004B6087"/>
    <w:pPr>
      <w:spacing w:before="0" w:after="0" w:line="240" w:lineRule="auto"/>
    </w:pPr>
  </w:style>
  <w:style w:type="character" w:customStyle="1" w:styleId="Titolo2Carattere">
    <w:name w:val="Titolo 2 Carattere"/>
    <w:basedOn w:val="Carpredefinitoparagrafo"/>
    <w:link w:val="Titolo2"/>
    <w:uiPriority w:val="9"/>
    <w:rsid w:val="000B112D"/>
    <w:rPr>
      <w:rFonts w:asciiTheme="majorHAnsi" w:hAnsiTheme="majorHAnsi" w:cs="Times New Roman (Body CS)"/>
      <w:color w:val="4472C4" w:themeColor="accent1"/>
      <w:spacing w:val="15"/>
    </w:rPr>
  </w:style>
  <w:style w:type="paragraph" w:styleId="Puntoelenco">
    <w:name w:val="List Bullet"/>
    <w:basedOn w:val="Normale"/>
    <w:uiPriority w:val="1"/>
    <w:qFormat/>
    <w:rsid w:val="007A6C69"/>
    <w:pPr>
      <w:numPr>
        <w:numId w:val="2"/>
      </w:numPr>
      <w:spacing w:after="60"/>
    </w:pPr>
    <w:rPr>
      <w:b/>
      <w:color w:val="1F4E79" w:themeColor="accent5" w:themeShade="80"/>
    </w:rPr>
  </w:style>
  <w:style w:type="paragraph" w:styleId="Intestazione">
    <w:name w:val="header"/>
    <w:basedOn w:val="Normale"/>
    <w:link w:val="IntestazioneCarattere"/>
    <w:uiPriority w:val="99"/>
    <w:semiHidden/>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0B112D"/>
    <w:rPr>
      <w:sz w:val="20"/>
      <w:szCs w:val="20"/>
    </w:rPr>
  </w:style>
  <w:style w:type="paragraph" w:styleId="Pidipagina">
    <w:name w:val="footer"/>
    <w:basedOn w:val="Normale"/>
    <w:link w:val="PidipaginaCarattere"/>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dipaginaCarattere">
    <w:name w:val="Piè di pagina Carattere"/>
    <w:basedOn w:val="Carpredefinitoparagrafo"/>
    <w:link w:val="Pidipagina"/>
    <w:uiPriority w:val="99"/>
    <w:semiHidden/>
    <w:rsid w:val="000B112D"/>
    <w:rPr>
      <w:rFonts w:asciiTheme="majorHAnsi" w:eastAsiaTheme="majorEastAsia" w:hAnsiTheme="majorHAnsi" w:cstheme="majorBidi"/>
      <w:noProof/>
      <w:color w:val="1F3864" w:themeColor="accent1" w:themeShade="80"/>
      <w:sz w:val="20"/>
      <w:szCs w:val="20"/>
    </w:rPr>
  </w:style>
  <w:style w:type="table" w:styleId="Tabellagriglia4-colore1">
    <w:name w:val="Grid Table 4 Accent 1"/>
    <w:basedOn w:val="Tabellanormale"/>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ellachiara">
    <w:name w:val="Grid Table Light"/>
    <w:basedOn w:val="Tabellanorma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Proposta">
    <w:name w:val="Tabella Proposta"/>
    <w:basedOn w:val="Tabellanormale"/>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stonotaapidipagina">
    <w:name w:val="footnote text"/>
    <w:basedOn w:val="Normale"/>
    <w:link w:val="TestonotaapidipaginaCarattere"/>
    <w:uiPriority w:val="12"/>
    <w:qFormat/>
    <w:pPr>
      <w:spacing w:before="140" w:after="0" w:line="240" w:lineRule="auto"/>
    </w:pPr>
    <w:rPr>
      <w:i/>
      <w:iCs/>
      <w:sz w:val="14"/>
      <w:szCs w:val="14"/>
    </w:rPr>
  </w:style>
  <w:style w:type="character" w:customStyle="1" w:styleId="TestonotaapidipaginaCarattere">
    <w:name w:val="Testo nota a piè di pagina Carattere"/>
    <w:basedOn w:val="Carpredefinitoparagrafo"/>
    <w:link w:val="Testonotaapidipagina"/>
    <w:uiPriority w:val="12"/>
    <w:rsid w:val="000B112D"/>
    <w:rPr>
      <w:i/>
      <w:iCs/>
      <w:sz w:val="14"/>
      <w:szCs w:val="14"/>
    </w:rPr>
  </w:style>
  <w:style w:type="paragraph" w:customStyle="1" w:styleId="Decimaltestotabella">
    <w:name w:val="Decimal testo tabella"/>
    <w:basedOn w:val="Normale"/>
    <w:uiPriority w:val="12"/>
    <w:qFormat/>
    <w:pPr>
      <w:tabs>
        <w:tab w:val="decimal" w:pos="936"/>
      </w:tabs>
      <w:spacing w:before="120" w:after="120" w:line="240" w:lineRule="auto"/>
    </w:pPr>
  </w:style>
  <w:style w:type="paragraph" w:styleId="Firma">
    <w:name w:val="Signature"/>
    <w:basedOn w:val="Normale"/>
    <w:link w:val="FirmaCarattere"/>
    <w:uiPriority w:val="12"/>
    <w:qFormat/>
    <w:pPr>
      <w:spacing w:before="960" w:after="0" w:line="240" w:lineRule="auto"/>
    </w:pPr>
  </w:style>
  <w:style w:type="character" w:customStyle="1" w:styleId="FirmaCarattere">
    <w:name w:val="Firma Carattere"/>
    <w:basedOn w:val="Carpredefinitoparagrafo"/>
    <w:link w:val="Firma"/>
    <w:uiPriority w:val="12"/>
    <w:rsid w:val="000B112D"/>
    <w:rPr>
      <w:sz w:val="20"/>
      <w:szCs w:val="20"/>
    </w:rPr>
  </w:style>
  <w:style w:type="character" w:styleId="Enfasigrassetto">
    <w:name w:val="Strong"/>
    <w:uiPriority w:val="22"/>
    <w:qFormat/>
    <w:rsid w:val="004B6087"/>
    <w:rPr>
      <w:b/>
      <w:bCs/>
    </w:rPr>
  </w:style>
  <w:style w:type="character" w:customStyle="1" w:styleId="Titolo4Carattere">
    <w:name w:val="Titolo 4 Carattere"/>
    <w:basedOn w:val="Carpredefinitoparagrafo"/>
    <w:link w:val="Titolo4"/>
    <w:uiPriority w:val="9"/>
    <w:semiHidden/>
    <w:rsid w:val="004B6087"/>
    <w:rPr>
      <w:caps/>
      <w:color w:val="2F5496" w:themeColor="accent1" w:themeShade="BF"/>
      <w:spacing w:val="10"/>
    </w:rPr>
  </w:style>
  <w:style w:type="character" w:customStyle="1" w:styleId="Titolo5Carattere">
    <w:name w:val="Titolo 5 Carattere"/>
    <w:basedOn w:val="Carpredefinitoparagrafo"/>
    <w:link w:val="Titolo5"/>
    <w:uiPriority w:val="9"/>
    <w:semiHidden/>
    <w:rsid w:val="004B6087"/>
    <w:rPr>
      <w:caps/>
      <w:color w:val="2F5496" w:themeColor="accent1" w:themeShade="BF"/>
      <w:spacing w:val="10"/>
    </w:rPr>
  </w:style>
  <w:style w:type="character" w:customStyle="1" w:styleId="Titolo6Carattere">
    <w:name w:val="Titolo 6 Carattere"/>
    <w:basedOn w:val="Carpredefinitoparagrafo"/>
    <w:link w:val="Titolo6"/>
    <w:uiPriority w:val="9"/>
    <w:semiHidden/>
    <w:rsid w:val="004B6087"/>
    <w:rPr>
      <w:caps/>
      <w:color w:val="2F5496" w:themeColor="accent1" w:themeShade="BF"/>
      <w:spacing w:val="10"/>
    </w:rPr>
  </w:style>
  <w:style w:type="character" w:customStyle="1" w:styleId="Titolo7Carattere">
    <w:name w:val="Titolo 7 Carattere"/>
    <w:basedOn w:val="Carpredefinitoparagrafo"/>
    <w:link w:val="Titolo7"/>
    <w:uiPriority w:val="9"/>
    <w:semiHidden/>
    <w:rsid w:val="004B6087"/>
    <w:rPr>
      <w:caps/>
      <w:color w:val="2F5496" w:themeColor="accent1" w:themeShade="BF"/>
      <w:spacing w:val="10"/>
    </w:rPr>
  </w:style>
  <w:style w:type="character" w:customStyle="1" w:styleId="Titolo8Carattere">
    <w:name w:val="Titolo 8 Carattere"/>
    <w:basedOn w:val="Carpredefinitoparagrafo"/>
    <w:link w:val="Titolo8"/>
    <w:uiPriority w:val="9"/>
    <w:semiHidden/>
    <w:rsid w:val="004B6087"/>
    <w:rPr>
      <w:caps/>
      <w:spacing w:val="10"/>
      <w:sz w:val="18"/>
      <w:szCs w:val="18"/>
    </w:rPr>
  </w:style>
  <w:style w:type="character" w:customStyle="1" w:styleId="Titolo9Carattere">
    <w:name w:val="Titolo 9 Carattere"/>
    <w:basedOn w:val="Carpredefinitoparagrafo"/>
    <w:link w:val="Titolo9"/>
    <w:uiPriority w:val="9"/>
    <w:semiHidden/>
    <w:rsid w:val="004B6087"/>
    <w:rPr>
      <w:i/>
      <w:caps/>
      <w:spacing w:val="10"/>
      <w:sz w:val="18"/>
      <w:szCs w:val="18"/>
    </w:rPr>
  </w:style>
  <w:style w:type="character" w:styleId="Enfasiintensa">
    <w:name w:val="Intense Emphasis"/>
    <w:uiPriority w:val="21"/>
    <w:semiHidden/>
    <w:qFormat/>
    <w:rsid w:val="004B6087"/>
    <w:rPr>
      <w:b/>
      <w:bCs/>
      <w:caps/>
      <w:color w:val="1F3763" w:themeColor="accent1" w:themeShade="7F"/>
      <w:spacing w:val="10"/>
    </w:rPr>
  </w:style>
  <w:style w:type="paragraph" w:styleId="Citazioneintensa">
    <w:name w:val="Intense Quote"/>
    <w:basedOn w:val="Normale"/>
    <w:next w:val="Normale"/>
    <w:link w:val="CitazioneintensaCarattere"/>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zioneintensaCarattere">
    <w:name w:val="Citazione intensa Carattere"/>
    <w:basedOn w:val="Carpredefinitoparagrafo"/>
    <w:link w:val="Citazioneintensa"/>
    <w:uiPriority w:val="30"/>
    <w:semiHidden/>
    <w:rsid w:val="000B112D"/>
    <w:rPr>
      <w:i/>
      <w:iCs/>
      <w:color w:val="4472C4" w:themeColor="accent1"/>
      <w:sz w:val="20"/>
      <w:szCs w:val="20"/>
    </w:rPr>
  </w:style>
  <w:style w:type="character" w:styleId="Riferimentointenso">
    <w:name w:val="Intense Reference"/>
    <w:uiPriority w:val="32"/>
    <w:semiHidden/>
    <w:qFormat/>
    <w:rsid w:val="004B6087"/>
    <w:rPr>
      <w:b/>
      <w:bCs/>
      <w:i/>
      <w:iCs/>
      <w:caps/>
      <w:color w:val="4472C4" w:themeColor="accent1"/>
    </w:rPr>
  </w:style>
  <w:style w:type="paragraph" w:styleId="Testodelblocco">
    <w:name w:val="Block Text"/>
    <w:basedOn w:val="Normale"/>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Collegamentoipertestuale">
    <w:name w:val="Hyperlink"/>
    <w:basedOn w:val="Carpredefinitoparagrafo"/>
    <w:uiPriority w:val="99"/>
    <w:semiHidden/>
    <w:unhideWhenUsed/>
    <w:rsid w:val="008961F2"/>
    <w:rPr>
      <w:color w:val="538135" w:themeColor="accent6" w:themeShade="BF"/>
      <w:u w:val="single"/>
    </w:rPr>
  </w:style>
  <w:style w:type="character" w:customStyle="1" w:styleId="Menzione1nonrisolta">
    <w:name w:val="Menzione1 non risolta"/>
    <w:basedOn w:val="Carpredefinitoparagrafo"/>
    <w:uiPriority w:val="99"/>
    <w:semiHidden/>
    <w:unhideWhenUsed/>
    <w:rsid w:val="008961F2"/>
    <w:rPr>
      <w:color w:val="595959" w:themeColor="text1" w:themeTint="A6"/>
      <w:shd w:val="clear" w:color="auto" w:fill="E1DFDD"/>
    </w:rPr>
  </w:style>
  <w:style w:type="character" w:customStyle="1" w:styleId="Titolo3Carattere">
    <w:name w:val="Titolo 3 Carattere"/>
    <w:basedOn w:val="Carpredefinitoparagrafo"/>
    <w:link w:val="Titolo3"/>
    <w:uiPriority w:val="9"/>
    <w:semiHidden/>
    <w:rsid w:val="004B6087"/>
    <w:rPr>
      <w:caps/>
      <w:color w:val="1F3763" w:themeColor="accent1" w:themeShade="7F"/>
      <w:spacing w:val="15"/>
    </w:rPr>
  </w:style>
  <w:style w:type="paragraph" w:styleId="Didascalia">
    <w:name w:val="caption"/>
    <w:basedOn w:val="Normale"/>
    <w:next w:val="Normale"/>
    <w:uiPriority w:val="35"/>
    <w:semiHidden/>
    <w:unhideWhenUsed/>
    <w:qFormat/>
    <w:rsid w:val="004B6087"/>
    <w:rPr>
      <w:b/>
      <w:bCs/>
      <w:color w:val="2F5496" w:themeColor="accent1" w:themeShade="BF"/>
      <w:sz w:val="16"/>
      <w:szCs w:val="16"/>
    </w:rPr>
  </w:style>
  <w:style w:type="character" w:styleId="Enfasicorsivo">
    <w:name w:val="Emphasis"/>
    <w:uiPriority w:val="20"/>
    <w:semiHidden/>
    <w:qFormat/>
    <w:rsid w:val="004B6087"/>
    <w:rPr>
      <w:caps/>
      <w:color w:val="1F3763" w:themeColor="accent1" w:themeShade="7F"/>
      <w:spacing w:val="5"/>
    </w:rPr>
  </w:style>
  <w:style w:type="character" w:customStyle="1" w:styleId="NessunaspaziaturaCarattere">
    <w:name w:val="Nessuna spaziatura Carattere"/>
    <w:basedOn w:val="Carpredefinitoparagrafo"/>
    <w:link w:val="Nessunaspaziatura"/>
    <w:uiPriority w:val="1"/>
    <w:rsid w:val="004B6087"/>
    <w:rPr>
      <w:sz w:val="20"/>
      <w:szCs w:val="20"/>
    </w:rPr>
  </w:style>
  <w:style w:type="paragraph" w:styleId="Paragrafoelenco">
    <w:name w:val="List Paragraph"/>
    <w:basedOn w:val="Normale"/>
    <w:uiPriority w:val="34"/>
    <w:semiHidden/>
    <w:qFormat/>
    <w:rsid w:val="004B6087"/>
    <w:pPr>
      <w:ind w:left="720"/>
      <w:contextualSpacing/>
    </w:pPr>
  </w:style>
  <w:style w:type="paragraph" w:styleId="Citazione">
    <w:name w:val="Quote"/>
    <w:basedOn w:val="Normale"/>
    <w:next w:val="Normale"/>
    <w:link w:val="CitazioneCarattere"/>
    <w:uiPriority w:val="29"/>
    <w:semiHidden/>
    <w:qFormat/>
    <w:rsid w:val="004B6087"/>
    <w:rPr>
      <w:i/>
      <w:iCs/>
    </w:rPr>
  </w:style>
  <w:style w:type="character" w:customStyle="1" w:styleId="CitazioneCarattere">
    <w:name w:val="Citazione Carattere"/>
    <w:basedOn w:val="Carpredefinitoparagrafo"/>
    <w:link w:val="Citazione"/>
    <w:uiPriority w:val="29"/>
    <w:semiHidden/>
    <w:rsid w:val="000B112D"/>
    <w:rPr>
      <w:i/>
      <w:iCs/>
      <w:sz w:val="20"/>
      <w:szCs w:val="20"/>
    </w:rPr>
  </w:style>
  <w:style w:type="character" w:styleId="Enfasidelicata">
    <w:name w:val="Subtle Emphasis"/>
    <w:uiPriority w:val="19"/>
    <w:semiHidden/>
    <w:qFormat/>
    <w:rsid w:val="004B6087"/>
    <w:rPr>
      <w:i/>
      <w:iCs/>
      <w:color w:val="1F3763" w:themeColor="accent1" w:themeShade="7F"/>
    </w:rPr>
  </w:style>
  <w:style w:type="character" w:styleId="Riferimentodelicato">
    <w:name w:val="Subtle Reference"/>
    <w:uiPriority w:val="31"/>
    <w:semiHidden/>
    <w:qFormat/>
    <w:rsid w:val="004B6087"/>
    <w:rPr>
      <w:b/>
      <w:bCs/>
      <w:color w:val="4472C4" w:themeColor="accent1"/>
    </w:rPr>
  </w:style>
  <w:style w:type="character" w:styleId="Titolodellibro">
    <w:name w:val="Book Title"/>
    <w:uiPriority w:val="33"/>
    <w:semiHidden/>
    <w:qFormat/>
    <w:rsid w:val="004B6087"/>
    <w:rPr>
      <w:b/>
      <w:bCs/>
      <w:i/>
      <w:iCs/>
      <w:spacing w:val="9"/>
    </w:rPr>
  </w:style>
  <w:style w:type="paragraph" w:styleId="Titolosommario">
    <w:name w:val="TOC Heading"/>
    <w:basedOn w:val="Titolo1"/>
    <w:next w:val="Normale"/>
    <w:uiPriority w:val="39"/>
    <w:semiHidden/>
    <w:unhideWhenUsed/>
    <w:qFormat/>
    <w:rsid w:val="004B6087"/>
    <w:pPr>
      <w:outlineLvl w:val="9"/>
    </w:pPr>
  </w:style>
  <w:style w:type="table" w:styleId="Tabellaelenco1chiara-colore1">
    <w:name w:val="List Table 1 Light Accent 1"/>
    <w:basedOn w:val="Tabellanormale"/>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1chiara-colore2">
    <w:name w:val="List Table 1 Light Accent 2"/>
    <w:basedOn w:val="Tabellanormale"/>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1chiara-colore4">
    <w:name w:val="List Table 1 Light Accent 4"/>
    <w:basedOn w:val="Tabellanormale"/>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1chiara-colore5">
    <w:name w:val="Grid Table 1 Light Accent 5"/>
    <w:basedOn w:val="Tabellanormale"/>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2">
    <w:name w:val="Grid Table 2 Accent 2"/>
    <w:basedOn w:val="Tabellanormale"/>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gliatab3">
    <w:name w:val="Grid Table 3"/>
    <w:basedOn w:val="Tabellanormale"/>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2-colore6">
    <w:name w:val="Grid Table 2 Accent 6"/>
    <w:basedOn w:val="Tabellanormale"/>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2-colore5">
    <w:name w:val="Grid Table 2 Accent 5"/>
    <w:basedOn w:val="Tabellanormale"/>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6acolori-colore5">
    <w:name w:val="List Table 6 Colorful Accent 5"/>
    <w:basedOn w:val="Tabellanormale"/>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6acolori-colore1">
    <w:name w:val="List Table 6 Colorful Accent 1"/>
    <w:basedOn w:val="Tabellanormale"/>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454972">
      <w:bodyDiv w:val="1"/>
      <w:marLeft w:val="0"/>
      <w:marRight w:val="0"/>
      <w:marTop w:val="0"/>
      <w:marBottom w:val="0"/>
      <w:divBdr>
        <w:top w:val="none" w:sz="0" w:space="0" w:color="auto"/>
        <w:left w:val="none" w:sz="0" w:space="0" w:color="auto"/>
        <w:bottom w:val="none" w:sz="0" w:space="0" w:color="auto"/>
        <w:right w:val="none" w:sz="0" w:space="0" w:color="auto"/>
      </w:divBdr>
    </w:div>
    <w:div w:id="157123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e\AppData\Roaming\Microsoft\Templates\Proposta%20per%20servizi%20commercial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6BF2A080E14BF88BA47A639A59A098"/>
        <w:category>
          <w:name w:val="Generale"/>
          <w:gallery w:val="placeholder"/>
        </w:category>
        <w:types>
          <w:type w:val="bbPlcHdr"/>
        </w:types>
        <w:behaviors>
          <w:behavior w:val="content"/>
        </w:behaviors>
        <w:guid w:val="{5C336C68-6DCB-40ED-AD44-475660823473}"/>
      </w:docPartPr>
      <w:docPartBody>
        <w:p w:rsidR="004B5693" w:rsidRDefault="00000000">
          <w:pPr>
            <w:pStyle w:val="846BF2A080E14BF88BA47A639A59A098"/>
          </w:pPr>
          <w:r w:rsidRPr="00D23178">
            <w:rPr>
              <w:lang w:bidi="it-IT"/>
            </w:rPr>
            <w:t>OLSON HARRIS LTD.</w:t>
          </w:r>
        </w:p>
      </w:docPartBody>
    </w:docPart>
    <w:docPart>
      <w:docPartPr>
        <w:name w:val="068A01D886034D5885DCB39D7688176C"/>
        <w:category>
          <w:name w:val="Generale"/>
          <w:gallery w:val="placeholder"/>
        </w:category>
        <w:types>
          <w:type w:val="bbPlcHdr"/>
        </w:types>
        <w:behaviors>
          <w:behavior w:val="content"/>
        </w:behaviors>
        <w:guid w:val="{367C559C-26ED-4765-B75F-6117799EB66B}"/>
      </w:docPartPr>
      <w:docPartBody>
        <w:p w:rsidR="004B5693" w:rsidRDefault="00000000">
          <w:pPr>
            <w:pStyle w:val="068A01D886034D5885DCB39D7688176C"/>
          </w:pPr>
          <w:r w:rsidRPr="00D23178">
            <w:rPr>
              <w:lang w:bidi="it-IT"/>
            </w:rPr>
            <w:t>Proposta di servizi</w:t>
          </w:r>
        </w:p>
      </w:docPartBody>
    </w:docPart>
    <w:docPart>
      <w:docPartPr>
        <w:name w:val="779E81C443C04D04ADC7A3EB771B4B8D"/>
        <w:category>
          <w:name w:val="Generale"/>
          <w:gallery w:val="placeholder"/>
        </w:category>
        <w:types>
          <w:type w:val="bbPlcHdr"/>
        </w:types>
        <w:behaviors>
          <w:behavior w:val="content"/>
        </w:behaviors>
        <w:guid w:val="{3E0C9354-1066-4F74-89D9-45F3AE54F205}"/>
      </w:docPartPr>
      <w:docPartBody>
        <w:p w:rsidR="004B5693" w:rsidRDefault="00000000">
          <w:pPr>
            <w:pStyle w:val="779E81C443C04D04ADC7A3EB771B4B8D"/>
          </w:pPr>
          <w:r w:rsidRPr="00D23178">
            <w:rPr>
              <w:lang w:bidi="it-IT"/>
            </w:rPr>
            <w:t>Panoramica</w:t>
          </w:r>
        </w:p>
      </w:docPartBody>
    </w:docPart>
    <w:docPart>
      <w:docPartPr>
        <w:name w:val="111F5C65ADEB4C75925AB35880DEB28B"/>
        <w:category>
          <w:name w:val="Generale"/>
          <w:gallery w:val="placeholder"/>
        </w:category>
        <w:types>
          <w:type w:val="bbPlcHdr"/>
        </w:types>
        <w:behaviors>
          <w:behavior w:val="content"/>
        </w:behaviors>
        <w:guid w:val="{BF775486-E4D4-417E-8BDB-AACA4D8BF1FA}"/>
      </w:docPartPr>
      <w:docPartBody>
        <w:p w:rsidR="004B5693" w:rsidRDefault="00000000">
          <w:pPr>
            <w:pStyle w:val="111F5C65ADEB4C75925AB35880DEB28B"/>
          </w:pPr>
          <w:r w:rsidRPr="00D23178">
            <w:rPr>
              <w:lang w:bidi="it-IT"/>
            </w:rPr>
            <w:t>OLSON HARRIS LTD.</w:t>
          </w:r>
        </w:p>
      </w:docPartBody>
    </w:docPart>
    <w:docPart>
      <w:docPartPr>
        <w:name w:val="A55903562B01426F8F4D12C5D716AFD2"/>
        <w:category>
          <w:name w:val="Generale"/>
          <w:gallery w:val="placeholder"/>
        </w:category>
        <w:types>
          <w:type w:val="bbPlcHdr"/>
        </w:types>
        <w:behaviors>
          <w:behavior w:val="content"/>
        </w:behaviors>
        <w:guid w:val="{44864DBF-E10C-46BF-A171-9390CC5BE561}"/>
      </w:docPartPr>
      <w:docPartBody>
        <w:p w:rsidR="004B5693" w:rsidRDefault="00000000">
          <w:pPr>
            <w:pStyle w:val="A55903562B01426F8F4D12C5D716AFD2"/>
          </w:pPr>
          <w:r w:rsidRPr="00D23178">
            <w:rPr>
              <w:lang w:bidi="it-IT"/>
            </w:rPr>
            <w:t>Northwind Traders</w:t>
          </w:r>
        </w:p>
      </w:docPartBody>
    </w:docPart>
    <w:docPart>
      <w:docPartPr>
        <w:name w:val="539BF10FACB04AB99ABA71DBC66C65FA"/>
        <w:category>
          <w:name w:val="Generale"/>
          <w:gallery w:val="placeholder"/>
        </w:category>
        <w:types>
          <w:type w:val="bbPlcHdr"/>
        </w:types>
        <w:behaviors>
          <w:behavior w:val="content"/>
        </w:behaviors>
        <w:guid w:val="{DA68A4F5-26E4-4567-9462-B83B03FB3928}"/>
      </w:docPartPr>
      <w:docPartBody>
        <w:p w:rsidR="004B5693" w:rsidRDefault="00000000">
          <w:pPr>
            <w:pStyle w:val="539BF10FACB04AB99ABA71DBC66C65FA"/>
          </w:pPr>
          <w:r w:rsidRPr="00D23178">
            <w:rPr>
              <w:lang w:bidi="it-IT"/>
            </w:rPr>
            <w:t>Obiettivo</w:t>
          </w:r>
        </w:p>
      </w:docPartBody>
    </w:docPart>
    <w:docPart>
      <w:docPartPr>
        <w:name w:val="63445DC4C0344FF0A8C27C084E35E789"/>
        <w:category>
          <w:name w:val="Generale"/>
          <w:gallery w:val="placeholder"/>
        </w:category>
        <w:types>
          <w:type w:val="bbPlcHdr"/>
        </w:types>
        <w:behaviors>
          <w:behavior w:val="content"/>
        </w:behaviors>
        <w:guid w:val="{93A75C27-C6BE-44A4-8478-50402984C0F2}"/>
      </w:docPartPr>
      <w:docPartBody>
        <w:p w:rsidR="004B5693" w:rsidRDefault="00000000">
          <w:pPr>
            <w:pStyle w:val="63445DC4C0344FF0A8C27C084E35E789"/>
          </w:pPr>
          <w:r w:rsidRPr="00D23178">
            <w:rPr>
              <w:lang w:bidi="it-IT"/>
            </w:rPr>
            <w:t>Esigenza 1:</w:t>
          </w:r>
        </w:p>
      </w:docPartBody>
    </w:docPart>
    <w:docPart>
      <w:docPartPr>
        <w:name w:val="AD81E89AB0364BE5ABF3469829C1AD18"/>
        <w:category>
          <w:name w:val="Generale"/>
          <w:gallery w:val="placeholder"/>
        </w:category>
        <w:types>
          <w:type w:val="bbPlcHdr"/>
        </w:types>
        <w:behaviors>
          <w:behavior w:val="content"/>
        </w:behaviors>
        <w:guid w:val="{B1DED5C4-7805-4DD4-A739-1158566B2981}"/>
      </w:docPartPr>
      <w:docPartBody>
        <w:p w:rsidR="004B5693" w:rsidRDefault="00000000">
          <w:pPr>
            <w:pStyle w:val="AD81E89AB0364BE5ABF3469829C1AD18"/>
          </w:pPr>
          <w:r w:rsidRPr="00D23178">
            <w:rPr>
              <w:lang w:bidi="it-IT"/>
            </w:rPr>
            <w:t>Esigenza 2:</w:t>
          </w:r>
        </w:p>
      </w:docPartBody>
    </w:docPart>
    <w:docPart>
      <w:docPartPr>
        <w:name w:val="B77789BC17414126B1C113CA53775F0B"/>
        <w:category>
          <w:name w:val="Generale"/>
          <w:gallery w:val="placeholder"/>
        </w:category>
        <w:types>
          <w:type w:val="bbPlcHdr"/>
        </w:types>
        <w:behaviors>
          <w:behavior w:val="content"/>
        </w:behaviors>
        <w:guid w:val="{F3ADC393-F1E0-465C-A572-EECB5FB11A1A}"/>
      </w:docPartPr>
      <w:docPartBody>
        <w:p w:rsidR="004B5693" w:rsidRDefault="00000000">
          <w:pPr>
            <w:pStyle w:val="B77789BC17414126B1C113CA53775F0B"/>
          </w:pPr>
          <w:r w:rsidRPr="00D23178">
            <w:rPr>
              <w:lang w:bidi="it-IT"/>
            </w:rPr>
            <w:t>Esigenza 3:</w:t>
          </w:r>
        </w:p>
      </w:docPartBody>
    </w:docPart>
    <w:docPart>
      <w:docPartPr>
        <w:name w:val="3D9C9D082DAA458993779F12EA7547AF"/>
        <w:category>
          <w:name w:val="Generale"/>
          <w:gallery w:val="placeholder"/>
        </w:category>
        <w:types>
          <w:type w:val="bbPlcHdr"/>
        </w:types>
        <w:behaviors>
          <w:behavior w:val="content"/>
        </w:behaviors>
        <w:guid w:val="{6A83AB91-4A95-49F4-9BD3-2B73C959C1B0}"/>
      </w:docPartPr>
      <w:docPartBody>
        <w:p w:rsidR="004B5693" w:rsidRDefault="00000000">
          <w:pPr>
            <w:pStyle w:val="3D9C9D082DAA458993779F12EA7547AF"/>
          </w:pPr>
          <w:r w:rsidRPr="00D23178">
            <w:rPr>
              <w:lang w:bidi="it-IT"/>
            </w:rPr>
            <w:t>Formare rapidamente il personale per quanto riguarda il nuovo sistema</w:t>
          </w:r>
        </w:p>
      </w:docPartBody>
    </w:docPart>
    <w:docPart>
      <w:docPartPr>
        <w:name w:val="34FE2FD98F2E4C58832C0E31E2560908"/>
        <w:category>
          <w:name w:val="Generale"/>
          <w:gallery w:val="placeholder"/>
        </w:category>
        <w:types>
          <w:type w:val="bbPlcHdr"/>
        </w:types>
        <w:behaviors>
          <w:behavior w:val="content"/>
        </w:behaviors>
        <w:guid w:val="{EEDFBA4B-9190-4BE6-BF37-81497579D0C2}"/>
      </w:docPartPr>
      <w:docPartBody>
        <w:p w:rsidR="004B5693" w:rsidRDefault="00000000">
          <w:pPr>
            <w:pStyle w:val="34FE2FD98F2E4C58832C0E31E2560908"/>
          </w:pPr>
          <w:r w:rsidRPr="00D23178">
            <w:rPr>
              <w:lang w:bidi="it-IT"/>
            </w:rPr>
            <w:t>Opportunità</w:t>
          </w:r>
        </w:p>
      </w:docPartBody>
    </w:docPart>
    <w:docPart>
      <w:docPartPr>
        <w:name w:val="F00F95F8B4D64ECA80B6DE08DD80062E"/>
        <w:category>
          <w:name w:val="Generale"/>
          <w:gallery w:val="placeholder"/>
        </w:category>
        <w:types>
          <w:type w:val="bbPlcHdr"/>
        </w:types>
        <w:behaviors>
          <w:behavior w:val="content"/>
        </w:behaviors>
        <w:guid w:val="{BB49D62A-8F2A-456A-AE34-B5048C3641A8}"/>
      </w:docPartPr>
      <w:docPartBody>
        <w:p w:rsidR="004B5693" w:rsidRDefault="00000000">
          <w:pPr>
            <w:pStyle w:val="F00F95F8B4D64ECA80B6DE08DD80062E"/>
          </w:pPr>
          <w:r w:rsidRPr="00D23178">
            <w:rPr>
              <w:lang w:bidi="it-IT"/>
            </w:rPr>
            <w:t>Obiettivo 1:</w:t>
          </w:r>
        </w:p>
      </w:docPartBody>
    </w:docPart>
    <w:docPart>
      <w:docPartPr>
        <w:name w:val="093D2E475F094C6CB216C15938613AFC"/>
        <w:category>
          <w:name w:val="Generale"/>
          <w:gallery w:val="placeholder"/>
        </w:category>
        <w:types>
          <w:type w:val="bbPlcHdr"/>
        </w:types>
        <w:behaviors>
          <w:behavior w:val="content"/>
        </w:behaviors>
        <w:guid w:val="{D0B65199-D6C1-4A15-AC46-788BBA290848}"/>
      </w:docPartPr>
      <w:docPartBody>
        <w:p w:rsidR="004B5693" w:rsidRDefault="00000000">
          <w:pPr>
            <w:pStyle w:val="093D2E475F094C6CB216C15938613AFC"/>
          </w:pPr>
          <w:r w:rsidRPr="00D23178">
            <w:rPr>
              <w:lang w:bidi="it-IT"/>
            </w:rPr>
            <w:t>Formare tutti i responsabili del servizio clienti in merito al nuovo sistema entro 6 settimane dalla data del lancio</w:t>
          </w:r>
        </w:p>
      </w:docPartBody>
    </w:docPart>
    <w:docPart>
      <w:docPartPr>
        <w:name w:val="7A2FA3374C8F4CFF855BCAE37288C77B"/>
        <w:category>
          <w:name w:val="Generale"/>
          <w:gallery w:val="placeholder"/>
        </w:category>
        <w:types>
          <w:type w:val="bbPlcHdr"/>
        </w:types>
        <w:behaviors>
          <w:behavior w:val="content"/>
        </w:behaviors>
        <w:guid w:val="{8D4436E1-3AF4-418C-B4E7-0DDA3B4BB986}"/>
      </w:docPartPr>
      <w:docPartBody>
        <w:p w:rsidR="004B5693" w:rsidRDefault="00000000">
          <w:pPr>
            <w:pStyle w:val="7A2FA3374C8F4CFF855BCAE37288C77B"/>
          </w:pPr>
          <w:r w:rsidRPr="00D23178">
            <w:rPr>
              <w:lang w:bidi="it-IT"/>
            </w:rPr>
            <w:t>Obiettivo 2:</w:t>
          </w:r>
        </w:p>
      </w:docPartBody>
    </w:docPart>
    <w:docPart>
      <w:docPartPr>
        <w:name w:val="ADE76E5A2FDB4A339F22F4CF1537D309"/>
        <w:category>
          <w:name w:val="Generale"/>
          <w:gallery w:val="placeholder"/>
        </w:category>
        <w:types>
          <w:type w:val="bbPlcHdr"/>
        </w:types>
        <w:behaviors>
          <w:behavior w:val="content"/>
        </w:behaviors>
        <w:guid w:val="{076471F8-306B-41BD-94D4-C108F683B79F}"/>
      </w:docPartPr>
      <w:docPartBody>
        <w:p w:rsidR="004B5693" w:rsidRDefault="00000000">
          <w:pPr>
            <w:pStyle w:val="ADE76E5A2FDB4A339F22F4CF1537D309"/>
          </w:pPr>
          <w:r w:rsidRPr="00D23178">
            <w:rPr>
              <w:lang w:bidi="it-IT"/>
            </w:rPr>
            <w:t>Integrare la formazione commerciale alla formazione funzionale sul nuovo sistema</w:t>
          </w:r>
        </w:p>
      </w:docPartBody>
    </w:docPart>
    <w:docPart>
      <w:docPartPr>
        <w:name w:val="AD25084E844444CDB237E1402EE14324"/>
        <w:category>
          <w:name w:val="Generale"/>
          <w:gallery w:val="placeholder"/>
        </w:category>
        <w:types>
          <w:type w:val="bbPlcHdr"/>
        </w:types>
        <w:behaviors>
          <w:behavior w:val="content"/>
        </w:behaviors>
        <w:guid w:val="{6FFF8D23-4AFE-4E71-B059-238E6D19C214}"/>
      </w:docPartPr>
      <w:docPartBody>
        <w:p w:rsidR="004B5693" w:rsidRDefault="00000000">
          <w:pPr>
            <w:pStyle w:val="AD25084E844444CDB237E1402EE14324"/>
          </w:pPr>
          <w:r w:rsidRPr="00D23178">
            <w:rPr>
              <w:lang w:bidi="it-IT"/>
            </w:rPr>
            <w:t>Obiettivo 3:</w:t>
          </w:r>
        </w:p>
      </w:docPartBody>
    </w:docPart>
    <w:docPart>
      <w:docPartPr>
        <w:name w:val="BC160C16046D4E9299E5B3DAA73463E7"/>
        <w:category>
          <w:name w:val="Generale"/>
          <w:gallery w:val="placeholder"/>
        </w:category>
        <w:types>
          <w:type w:val="bbPlcHdr"/>
        </w:types>
        <w:behaviors>
          <w:behavior w:val="content"/>
        </w:behaviors>
        <w:guid w:val="{3BF655A8-C3B3-4645-A931-685F6646ADCC}"/>
      </w:docPartPr>
      <w:docPartBody>
        <w:p w:rsidR="004B5693" w:rsidRDefault="00000000">
          <w:pPr>
            <w:pStyle w:val="BC160C16046D4E9299E5B3DAA73463E7"/>
          </w:pPr>
          <w:r w:rsidRPr="00D23178">
            <w:rPr>
              <w:lang w:bidi="it-IT"/>
            </w:rPr>
            <w:t>Monitorare il volume delle vendite, i rendimenti e le metriche chiave relative alla soddisfazione per 6 settimane da quando viene terminata la formazione</w:t>
          </w:r>
        </w:p>
      </w:docPartBody>
    </w:docPart>
    <w:docPart>
      <w:docPartPr>
        <w:name w:val="CE1010D1A4494C58B08F94FDF70E46B6"/>
        <w:category>
          <w:name w:val="Generale"/>
          <w:gallery w:val="placeholder"/>
        </w:category>
        <w:types>
          <w:type w:val="bbPlcHdr"/>
        </w:types>
        <w:behaviors>
          <w:behavior w:val="content"/>
        </w:behaviors>
        <w:guid w:val="{A41AEC5A-F674-40F5-9799-4395EC81B2EA}"/>
      </w:docPartPr>
      <w:docPartBody>
        <w:p w:rsidR="004B5693" w:rsidRDefault="00000000">
          <w:pPr>
            <w:pStyle w:val="CE1010D1A4494C58B08F94FDF70E46B6"/>
          </w:pPr>
          <w:r w:rsidRPr="00D23178">
            <w:rPr>
              <w:lang w:bidi="it-IT"/>
            </w:rPr>
            <w:t>Soluzione</w:t>
          </w:r>
        </w:p>
      </w:docPartBody>
    </w:docPart>
    <w:docPart>
      <w:docPartPr>
        <w:name w:val="A74E75F2EAED4990A6E6C900D534BF8C"/>
        <w:category>
          <w:name w:val="Generale"/>
          <w:gallery w:val="placeholder"/>
        </w:category>
        <w:types>
          <w:type w:val="bbPlcHdr"/>
        </w:types>
        <w:behaviors>
          <w:behavior w:val="content"/>
        </w:behaviors>
        <w:guid w:val="{A612C43E-083D-4808-90C4-38DB5834E5BA}"/>
      </w:docPartPr>
      <w:docPartBody>
        <w:p w:rsidR="004B5693" w:rsidRDefault="00000000">
          <w:pPr>
            <w:pStyle w:val="A74E75F2EAED4990A6E6C900D534BF8C"/>
          </w:pPr>
          <w:r w:rsidRPr="00D23178">
            <w:rPr>
              <w:lang w:bidi="it-IT"/>
            </w:rPr>
            <w:t>Suggerimento 1:</w:t>
          </w:r>
        </w:p>
      </w:docPartBody>
    </w:docPart>
    <w:docPart>
      <w:docPartPr>
        <w:name w:val="701B5805EDD04AD3BF25EC0B5F56D066"/>
        <w:category>
          <w:name w:val="Generale"/>
          <w:gallery w:val="placeholder"/>
        </w:category>
        <w:types>
          <w:type w:val="bbPlcHdr"/>
        </w:types>
        <w:behaviors>
          <w:behavior w:val="content"/>
        </w:behaviors>
        <w:guid w:val="{0B38523C-7B4D-4834-9167-6BEF4E07FEEA}"/>
      </w:docPartPr>
      <w:docPartBody>
        <w:p w:rsidR="004B5693" w:rsidRDefault="00000000">
          <w:pPr>
            <w:pStyle w:val="701B5805EDD04AD3BF25EC0B5F56D066"/>
          </w:pPr>
          <w:r w:rsidRPr="00D23178">
            <w:rPr>
              <w:lang w:bidi="it-IT"/>
            </w:rPr>
            <w:t>Suggerimento 2:</w:t>
          </w:r>
        </w:p>
      </w:docPartBody>
    </w:docPart>
    <w:docPart>
      <w:docPartPr>
        <w:name w:val="D653E534A8364CA2AC035E7DCCDA183C"/>
        <w:category>
          <w:name w:val="Generale"/>
          <w:gallery w:val="placeholder"/>
        </w:category>
        <w:types>
          <w:type w:val="bbPlcHdr"/>
        </w:types>
        <w:behaviors>
          <w:behavior w:val="content"/>
        </w:behaviors>
        <w:guid w:val="{2A3E121E-1677-45D3-98B9-5950ECE87AE7}"/>
      </w:docPartPr>
      <w:docPartBody>
        <w:p w:rsidR="004B5693" w:rsidRDefault="00000000">
          <w:pPr>
            <w:pStyle w:val="D653E534A8364CA2AC035E7DCCDA183C"/>
          </w:pPr>
          <w:r w:rsidRPr="00D23178">
            <w:rPr>
              <w:lang w:bidi="it-IT"/>
            </w:rPr>
            <w:t>Suggerimento 3:</w:t>
          </w:r>
        </w:p>
      </w:docPartBody>
    </w:docPart>
    <w:docPart>
      <w:docPartPr>
        <w:name w:val="045D955C8D094F1DB070E6C81AB1E483"/>
        <w:category>
          <w:name w:val="Generale"/>
          <w:gallery w:val="placeholder"/>
        </w:category>
        <w:types>
          <w:type w:val="bbPlcHdr"/>
        </w:types>
        <w:behaviors>
          <w:behavior w:val="content"/>
        </w:behaviors>
        <w:guid w:val="{0914D5E5-F6E8-484F-ADD3-35F11DE0C2AD}"/>
      </w:docPartPr>
      <w:docPartBody>
        <w:p w:rsidR="004B5693" w:rsidRDefault="00000000">
          <w:pPr>
            <w:pStyle w:val="045D955C8D094F1DB070E6C81AB1E483"/>
          </w:pPr>
          <w:r w:rsidRPr="00D23178">
            <w:rPr>
              <w:lang w:bidi="it-IT"/>
            </w:rPr>
            <w:t>Proposta</w:t>
          </w:r>
        </w:p>
      </w:docPartBody>
    </w:docPart>
    <w:docPart>
      <w:docPartPr>
        <w:name w:val="D8991BF3A49648209236C20A6FF6C416"/>
        <w:category>
          <w:name w:val="Generale"/>
          <w:gallery w:val="placeholder"/>
        </w:category>
        <w:types>
          <w:type w:val="bbPlcHdr"/>
        </w:types>
        <w:behaviors>
          <w:behavior w:val="content"/>
        </w:behaviors>
        <w:guid w:val="{5362273D-8C3E-4EF2-A4A1-276497B6CA9D}"/>
      </w:docPartPr>
      <w:docPartBody>
        <w:p w:rsidR="004B5693" w:rsidRDefault="00000000">
          <w:pPr>
            <w:pStyle w:val="D8991BF3A49648209236C20A6FF6C416"/>
          </w:pPr>
          <w:r w:rsidRPr="00D23178">
            <w:rPr>
              <w:lang w:bidi="it-IT"/>
            </w:rPr>
            <w:t>Fornire informazioni generiche, tra cui un breve resoconto sulla società e sulla sua conoscenza delle esigenze del cliente e dei problemi specifici da risolvere.</w:t>
          </w:r>
        </w:p>
      </w:docPartBody>
    </w:docPart>
    <w:docPart>
      <w:docPartPr>
        <w:name w:val="97CC421FB3E841238E2CAE0463D677D6"/>
        <w:category>
          <w:name w:val="Generale"/>
          <w:gallery w:val="placeholder"/>
        </w:category>
        <w:types>
          <w:type w:val="bbPlcHdr"/>
        </w:types>
        <w:behaviors>
          <w:behavior w:val="content"/>
        </w:behaviors>
        <w:guid w:val="{0C72F48E-4A98-4819-A08A-3DF990CBCB12}"/>
      </w:docPartPr>
      <w:docPartBody>
        <w:p w:rsidR="004B5693" w:rsidRDefault="00000000">
          <w:pPr>
            <w:pStyle w:val="97CC421FB3E841238E2CAE0463D677D6"/>
          </w:pPr>
          <w:r w:rsidRPr="00D23178">
            <w:rPr>
              <w:lang w:bidi="it-IT"/>
            </w:rPr>
            <w:t>È possibile anche includere i risultati di ricerche pertinenti, la cronologia del progetto e altri elementi che hanno un impatto sulle esigenze del cliente, come le tendenze socioeconomiche o i regolamenti in procinto di entrare in vigore.</w:t>
          </w:r>
        </w:p>
      </w:docPartBody>
    </w:docPart>
    <w:docPart>
      <w:docPartPr>
        <w:name w:val="AE6B67A5AE8F490098D017222904D193"/>
        <w:category>
          <w:name w:val="Generale"/>
          <w:gallery w:val="placeholder"/>
        </w:category>
        <w:types>
          <w:type w:val="bbPlcHdr"/>
        </w:types>
        <w:behaviors>
          <w:behavior w:val="content"/>
        </w:behaviors>
        <w:guid w:val="{40401A30-40F9-4423-9AD3-417545F2C6FF}"/>
      </w:docPartPr>
      <w:docPartBody>
        <w:p w:rsidR="004B5693" w:rsidRDefault="00000000">
          <w:pPr>
            <w:pStyle w:val="AE6B67A5AE8F490098D017222904D193"/>
          </w:pPr>
          <w:r w:rsidRPr="00D23178">
            <w:rPr>
              <w:lang w:bidi="it-IT"/>
            </w:rPr>
            <w:t>Illustrare i vantaggi che può aspettarsi il cliente. Ad esempio, descrivere i rischi, cosa potrebbe essere perso, se non vengono adottate misure adeguate e confrontarli con i vantaggi raggiungibili con un piano d'azione efficace.</w:t>
          </w:r>
        </w:p>
      </w:docPartBody>
    </w:docPart>
    <w:docPart>
      <w:docPartPr>
        <w:name w:val="0DE17F10F1BF4DBAAF02AB986165EDFD"/>
        <w:category>
          <w:name w:val="Generale"/>
          <w:gallery w:val="placeholder"/>
        </w:category>
        <w:types>
          <w:type w:val="bbPlcHdr"/>
        </w:types>
        <w:behaviors>
          <w:behavior w:val="content"/>
        </w:behaviors>
        <w:guid w:val="{05AE03A2-F013-4858-BE31-F7E48BAC5E7E}"/>
      </w:docPartPr>
      <w:docPartBody>
        <w:p w:rsidR="004B5693" w:rsidRDefault="00000000">
          <w:pPr>
            <w:pStyle w:val="0DE17F10F1BF4DBAAF02AB986165EDFD"/>
          </w:pPr>
          <w:r w:rsidRPr="00D23178">
            <w:rPr>
              <w:lang w:bidi="it-IT"/>
            </w:rPr>
            <w:t>Se applicabile, identificare le potenziali aree problematiche per il cliente e il modo in cui è possibile farvi fronte. Potrebbe trattarsi di problemi fondamentali che sembrano banali, ma che spesso vengono ignorati nelle proposte della concorrenza.</w:t>
          </w:r>
        </w:p>
      </w:docPartBody>
    </w:docPart>
    <w:docPart>
      <w:docPartPr>
        <w:name w:val="3B74D9CF4AA04505885504A0C18CD47C"/>
        <w:category>
          <w:name w:val="Generale"/>
          <w:gallery w:val="placeholder"/>
        </w:category>
        <w:types>
          <w:type w:val="bbPlcHdr"/>
        </w:types>
        <w:behaviors>
          <w:behavior w:val="content"/>
        </w:behaviors>
        <w:guid w:val="{B37348FA-E9BC-4B97-A7C2-D633C7692514}"/>
      </w:docPartPr>
      <w:docPartBody>
        <w:p w:rsidR="004B5693" w:rsidRDefault="00000000">
          <w:pPr>
            <w:pStyle w:val="3B74D9CF4AA04505885504A0C18CD47C"/>
          </w:pPr>
          <w:r w:rsidRPr="00D23178">
            <w:rPr>
              <w:lang w:bidi="it-IT"/>
            </w:rPr>
            <w:t>Descrivere come le capacità e la soluzione proposta sono in linea con gli obiettivi del cliente per il progetto, illustrando anche il modo in cui le competenze della società possono consentire di approcciare le opportunità attuali in modo unico.</w:t>
          </w:r>
        </w:p>
      </w:docPartBody>
    </w:docPart>
    <w:docPart>
      <w:docPartPr>
        <w:name w:val="3F34DB2F5A844B0ABC064D09B664D49C"/>
        <w:category>
          <w:name w:val="Generale"/>
          <w:gallery w:val="placeholder"/>
        </w:category>
        <w:types>
          <w:type w:val="bbPlcHdr"/>
        </w:types>
        <w:behaviors>
          <w:behavior w:val="content"/>
        </w:behaviors>
        <w:guid w:val="{4AB4FA3F-CA42-4081-B85C-0F7A601B5B45}"/>
      </w:docPartPr>
      <w:docPartBody>
        <w:p w:rsidR="004B5693" w:rsidRDefault="00000000">
          <w:pPr>
            <w:pStyle w:val="3F34DB2F5A844B0ABC064D09B664D49C"/>
          </w:pPr>
          <w:r w:rsidRPr="00D23178">
            <w:rPr>
              <w:lang w:bidi="it-IT"/>
            </w:rPr>
            <w:t>Motivazione</w:t>
          </w:r>
        </w:p>
      </w:docPartBody>
    </w:docPart>
    <w:docPart>
      <w:docPartPr>
        <w:name w:val="599A3AD5C5604665BF200A96C13E9DCC"/>
        <w:category>
          <w:name w:val="Generale"/>
          <w:gallery w:val="placeholder"/>
        </w:category>
        <w:types>
          <w:type w:val="bbPlcHdr"/>
        </w:types>
        <w:behaviors>
          <w:behavior w:val="content"/>
        </w:behaviors>
        <w:guid w:val="{454BEDCE-399A-4B5D-B3A8-252BDC4F9FD9}"/>
      </w:docPartPr>
      <w:docPartBody>
        <w:p w:rsidR="004B5693" w:rsidRDefault="00000000">
          <w:pPr>
            <w:pStyle w:val="599A3AD5C5604665BF200A96C13E9DCC"/>
          </w:pPr>
          <w:r w:rsidRPr="00D23178">
            <w:rPr>
              <w:lang w:bidi="it-IT"/>
            </w:rPr>
            <w:t>Ricerca</w:t>
          </w:r>
        </w:p>
      </w:docPartBody>
    </w:docPart>
    <w:docPart>
      <w:docPartPr>
        <w:name w:val="4AF16D49CA184B7EAFF4F59171075E1C"/>
        <w:category>
          <w:name w:val="Generale"/>
          <w:gallery w:val="placeholder"/>
        </w:category>
        <w:types>
          <w:type w:val="bbPlcHdr"/>
        </w:types>
        <w:behaviors>
          <w:behavior w:val="content"/>
        </w:behaviors>
        <w:guid w:val="{4E185BE2-3D38-41A8-A074-944F439A5551}"/>
      </w:docPartPr>
      <w:docPartBody>
        <w:p w:rsidR="004B5693" w:rsidRDefault="00000000">
          <w:pPr>
            <w:pStyle w:val="4AF16D49CA184B7EAFF4F59171075E1C"/>
          </w:pPr>
          <w:r w:rsidRPr="00D23178">
            <w:rPr>
              <w:lang w:bidi="it-IT"/>
            </w:rPr>
            <w:t>Opportunità di mercato</w:t>
          </w:r>
        </w:p>
      </w:docPartBody>
    </w:docPart>
    <w:docPart>
      <w:docPartPr>
        <w:name w:val="B139532D5845456DB809A314839E9FC5"/>
        <w:category>
          <w:name w:val="Generale"/>
          <w:gallery w:val="placeholder"/>
        </w:category>
        <w:types>
          <w:type w:val="bbPlcHdr"/>
        </w:types>
        <w:behaviors>
          <w:behavior w:val="content"/>
        </w:behaviors>
        <w:guid w:val="{1B49923A-2F0C-477F-BAA9-20F82459E295}"/>
      </w:docPartPr>
      <w:docPartBody>
        <w:p w:rsidR="004B5693" w:rsidRDefault="00000000">
          <w:pPr>
            <w:pStyle w:val="B139532D5845456DB809A314839E9FC5"/>
          </w:pPr>
          <w:r w:rsidRPr="00D23178">
            <w:rPr>
              <w:lang w:bidi="it-IT"/>
            </w:rPr>
            <w:t>Allineamento con la mission</w:t>
          </w:r>
        </w:p>
      </w:docPartBody>
    </w:docPart>
    <w:docPart>
      <w:docPartPr>
        <w:name w:val="DDEA82AE3CA74F5791A236103B03DAE7"/>
        <w:category>
          <w:name w:val="Generale"/>
          <w:gallery w:val="placeholder"/>
        </w:category>
        <w:types>
          <w:type w:val="bbPlcHdr"/>
        </w:types>
        <w:behaviors>
          <w:behavior w:val="content"/>
        </w:behaviors>
        <w:guid w:val="{05218F77-4672-4965-BB40-3040DD372647}"/>
      </w:docPartPr>
      <w:docPartBody>
        <w:p w:rsidR="004B5693" w:rsidRDefault="00000000">
          <w:pPr>
            <w:pStyle w:val="DDEA82AE3CA74F5791A236103B03DAE7"/>
          </w:pPr>
          <w:r w:rsidRPr="00D23178">
            <w:rPr>
              <w:lang w:bidi="it-IT"/>
            </w:rPr>
            <w:t>Risorse/Tecnologie attuali</w:t>
          </w:r>
        </w:p>
      </w:docPartBody>
    </w:docPart>
    <w:docPart>
      <w:docPartPr>
        <w:name w:val="E8C5EE4BE8C04ED18CC768068F299E66"/>
        <w:category>
          <w:name w:val="Generale"/>
          <w:gallery w:val="placeholder"/>
        </w:category>
        <w:types>
          <w:type w:val="bbPlcHdr"/>
        </w:types>
        <w:behaviors>
          <w:behavior w:val="content"/>
        </w:behaviors>
        <w:guid w:val="{296C5649-0A1E-4070-8475-498F96587944}"/>
      </w:docPartPr>
      <w:docPartBody>
        <w:p w:rsidR="004B5693" w:rsidRDefault="00000000">
          <w:pPr>
            <w:pStyle w:val="E8C5EE4BE8C04ED18CC768068F299E66"/>
          </w:pPr>
          <w:r w:rsidRPr="00D23178">
            <w:rPr>
              <w:lang w:bidi="it-IT"/>
            </w:rPr>
            <w:t>Strategia di esecuzione</w:t>
          </w:r>
        </w:p>
      </w:docPartBody>
    </w:docPart>
    <w:docPart>
      <w:docPartPr>
        <w:name w:val="ADC8E18C32944110B1CAD30A7B3D330F"/>
        <w:category>
          <w:name w:val="Generale"/>
          <w:gallery w:val="placeholder"/>
        </w:category>
        <w:types>
          <w:type w:val="bbPlcHdr"/>
        </w:types>
        <w:behaviors>
          <w:behavior w:val="content"/>
        </w:behaviors>
        <w:guid w:val="{71131D09-4409-4FE7-B903-6571CA1E768B}"/>
      </w:docPartPr>
      <w:docPartBody>
        <w:p w:rsidR="004B5693" w:rsidRDefault="00000000">
          <w:pPr>
            <w:pStyle w:val="ADC8E18C32944110B1CAD30A7B3D330F"/>
          </w:pPr>
          <w:r w:rsidRPr="00D23178">
            <w:rPr>
              <w:lang w:bidi="it-IT"/>
            </w:rPr>
            <w:t>Risultati finali del progetto</w:t>
          </w:r>
        </w:p>
      </w:docPartBody>
    </w:docPart>
    <w:docPart>
      <w:docPartPr>
        <w:name w:val="89F4241B382A4851BB68CC12741CA80E"/>
        <w:category>
          <w:name w:val="Generale"/>
          <w:gallery w:val="placeholder"/>
        </w:category>
        <w:types>
          <w:type w:val="bbPlcHdr"/>
        </w:types>
        <w:behaviors>
          <w:behavior w:val="content"/>
        </w:behaviors>
        <w:guid w:val="{426835B1-0F3C-4238-8868-14DAB8DD75A8}"/>
      </w:docPartPr>
      <w:docPartBody>
        <w:p w:rsidR="004B5693" w:rsidRDefault="00000000">
          <w:pPr>
            <w:pStyle w:val="89F4241B382A4851BB68CC12741CA80E"/>
          </w:pPr>
          <w:r w:rsidRPr="00D23178">
            <w:rPr>
              <w:lang w:bidi="it-IT"/>
            </w:rPr>
            <w:t>Ecco un elenco completo di tutti i risultati finali del progetto:</w:t>
          </w:r>
        </w:p>
      </w:docPartBody>
    </w:docPart>
    <w:docPart>
      <w:docPartPr>
        <w:name w:val="654F0398F80245BE9895779039B38F9E"/>
        <w:category>
          <w:name w:val="Generale"/>
          <w:gallery w:val="placeholder"/>
        </w:category>
        <w:types>
          <w:type w:val="bbPlcHdr"/>
        </w:types>
        <w:behaviors>
          <w:behavior w:val="content"/>
        </w:behaviors>
        <w:guid w:val="{43313038-5CC5-4EC8-9701-008BDBA35ACE}"/>
      </w:docPartPr>
      <w:docPartBody>
        <w:p w:rsidR="004B5693" w:rsidRDefault="00000000">
          <w:pPr>
            <w:pStyle w:val="654F0398F80245BE9895779039B38F9E"/>
          </w:pPr>
          <w:r w:rsidRPr="00D23178">
            <w:rPr>
              <w:lang w:bidi="it-IT"/>
            </w:rPr>
            <w:t>Risultato finale</w:t>
          </w:r>
        </w:p>
      </w:docPartBody>
    </w:docPart>
    <w:docPart>
      <w:docPartPr>
        <w:name w:val="EED42953E8FD41C8BEB1EBAC5456EF93"/>
        <w:category>
          <w:name w:val="Generale"/>
          <w:gallery w:val="placeholder"/>
        </w:category>
        <w:types>
          <w:type w:val="bbPlcHdr"/>
        </w:types>
        <w:behaviors>
          <w:behavior w:val="content"/>
        </w:behaviors>
        <w:guid w:val="{14BDB2AD-5286-4FC9-9CBA-89F724305F1F}"/>
      </w:docPartPr>
      <w:docPartBody>
        <w:p w:rsidR="004B5693" w:rsidRDefault="00000000">
          <w:pPr>
            <w:pStyle w:val="EED42953E8FD41C8BEB1EBAC5456EF93"/>
          </w:pPr>
          <w:r w:rsidRPr="00D23178">
            <w:rPr>
              <w:lang w:bidi="it-IT"/>
            </w:rPr>
            <w:t>Descrizione</w:t>
          </w:r>
        </w:p>
      </w:docPartBody>
    </w:docPart>
    <w:docPart>
      <w:docPartPr>
        <w:name w:val="15323CBE8C0C43369D8B3E600680627F"/>
        <w:category>
          <w:name w:val="Generale"/>
          <w:gallery w:val="placeholder"/>
        </w:category>
        <w:types>
          <w:type w:val="bbPlcHdr"/>
        </w:types>
        <w:behaviors>
          <w:behavior w:val="content"/>
        </w:behaviors>
        <w:guid w:val="{EED0EB19-66B2-46E9-9393-F5F5A7DD3236}"/>
      </w:docPartPr>
      <w:docPartBody>
        <w:p w:rsidR="004B5693" w:rsidRDefault="00000000">
          <w:pPr>
            <w:pStyle w:val="15323CBE8C0C43369D8B3E600680627F"/>
          </w:pPr>
          <w:r w:rsidRPr="00D23178">
            <w:rPr>
              <w:lang w:bidi="it-IT"/>
            </w:rPr>
            <w:t>Soluzione di supporto IT</w:t>
          </w:r>
        </w:p>
      </w:docPartBody>
    </w:docPart>
    <w:docPart>
      <w:docPartPr>
        <w:name w:val="04EE9C87B8D643D2BE859552FBADFC8C"/>
        <w:category>
          <w:name w:val="Generale"/>
          <w:gallery w:val="placeholder"/>
        </w:category>
        <w:types>
          <w:type w:val="bbPlcHdr"/>
        </w:types>
        <w:behaviors>
          <w:behavior w:val="content"/>
        </w:behaviors>
        <w:guid w:val="{49A2A422-25E1-4E0F-AF4E-95A02F2A0488}"/>
      </w:docPartPr>
      <w:docPartBody>
        <w:p w:rsidR="004B5693" w:rsidRDefault="00000000">
          <w:pPr>
            <w:pStyle w:val="04EE9C87B8D643D2BE859552FBADFC8C"/>
          </w:pPr>
          <w:r w:rsidRPr="00D23178">
            <w:rPr>
              <w:lang w:bidi="it-IT"/>
            </w:rPr>
            <w:t>Tempistiche per l'esecuzione</w:t>
          </w:r>
        </w:p>
      </w:docPartBody>
    </w:docPart>
    <w:docPart>
      <w:docPartPr>
        <w:name w:val="27E0B34882F74095AB42F4E3004D8FC8"/>
        <w:category>
          <w:name w:val="Generale"/>
          <w:gallery w:val="placeholder"/>
        </w:category>
        <w:types>
          <w:type w:val="bbPlcHdr"/>
        </w:types>
        <w:behaviors>
          <w:behavior w:val="content"/>
        </w:behaviors>
        <w:guid w:val="{B9A0F3E3-1164-42E9-9E5D-DE4C7B9E09CC}"/>
      </w:docPartPr>
      <w:docPartBody>
        <w:p w:rsidR="004B5693" w:rsidRDefault="00000000">
          <w:pPr>
            <w:pStyle w:val="27E0B34882F74095AB42F4E3004D8FC8"/>
          </w:pPr>
          <w:r w:rsidRPr="00D23178">
            <w:rPr>
              <w:lang w:bidi="it-IT"/>
            </w:rPr>
            <w:t>Descrizione</w:t>
          </w:r>
        </w:p>
      </w:docPartBody>
    </w:docPart>
    <w:docPart>
      <w:docPartPr>
        <w:name w:val="7AC98F786CBB45EB871C31BFB225B519"/>
        <w:category>
          <w:name w:val="Generale"/>
          <w:gallery w:val="placeholder"/>
        </w:category>
        <w:types>
          <w:type w:val="bbPlcHdr"/>
        </w:types>
        <w:behaviors>
          <w:behavior w:val="content"/>
        </w:behaviors>
        <w:guid w:val="{2E0B057D-ED4D-4837-BF0B-73EDD0656DB8}"/>
      </w:docPartPr>
      <w:docPartBody>
        <w:p w:rsidR="004B5693" w:rsidRDefault="00000000">
          <w:pPr>
            <w:pStyle w:val="7AC98F786CBB45EB871C31BFB225B519"/>
          </w:pPr>
          <w:r w:rsidRPr="00D23178">
            <w:rPr>
              <w:lang w:bidi="it-IT"/>
            </w:rPr>
            <w:t>Data di inizio</w:t>
          </w:r>
        </w:p>
      </w:docPartBody>
    </w:docPart>
    <w:docPart>
      <w:docPartPr>
        <w:name w:val="DE614FBDFF0F4171A6BD7CD7BB0915C1"/>
        <w:category>
          <w:name w:val="Generale"/>
          <w:gallery w:val="placeholder"/>
        </w:category>
        <w:types>
          <w:type w:val="bbPlcHdr"/>
        </w:types>
        <w:behaviors>
          <w:behavior w:val="content"/>
        </w:behaviors>
        <w:guid w:val="{35C56E10-93B3-477E-B66B-43C1F814F42E}"/>
      </w:docPartPr>
      <w:docPartBody>
        <w:p w:rsidR="004B5693" w:rsidRDefault="00000000">
          <w:pPr>
            <w:pStyle w:val="DE614FBDFF0F4171A6BD7CD7BB0915C1"/>
          </w:pPr>
          <w:r w:rsidRPr="00D23178">
            <w:rPr>
              <w:lang w:bidi="it-IT"/>
            </w:rPr>
            <w:t>Data di fine</w:t>
          </w:r>
        </w:p>
      </w:docPartBody>
    </w:docPart>
    <w:docPart>
      <w:docPartPr>
        <w:name w:val="A423057B1CAE47D9A87FC9468034F918"/>
        <w:category>
          <w:name w:val="Generale"/>
          <w:gallery w:val="placeholder"/>
        </w:category>
        <w:types>
          <w:type w:val="bbPlcHdr"/>
        </w:types>
        <w:behaviors>
          <w:behavior w:val="content"/>
        </w:behaviors>
        <w:guid w:val="{AC47FA81-BC9A-4D5B-AD4A-9D9DC22C276F}"/>
      </w:docPartPr>
      <w:docPartBody>
        <w:p w:rsidR="004B5693" w:rsidRDefault="00000000">
          <w:pPr>
            <w:pStyle w:val="A423057B1CAE47D9A87FC9468034F918"/>
          </w:pPr>
          <w:r w:rsidRPr="00D23178">
            <w:rPr>
              <w:lang w:bidi="it-IT"/>
            </w:rPr>
            <w:t>Durata</w:t>
          </w:r>
        </w:p>
      </w:docPartBody>
    </w:docPart>
    <w:docPart>
      <w:docPartPr>
        <w:name w:val="2ED6D6621FC54E269FF03E401DE38D2D"/>
        <w:category>
          <w:name w:val="Generale"/>
          <w:gallery w:val="placeholder"/>
        </w:category>
        <w:types>
          <w:type w:val="bbPlcHdr"/>
        </w:types>
        <w:behaviors>
          <w:behavior w:val="content"/>
        </w:behaviors>
        <w:guid w:val="{F42620AC-8106-4B73-8D02-9483122E686D}"/>
      </w:docPartPr>
      <w:docPartBody>
        <w:p w:rsidR="004B5693" w:rsidRDefault="00000000">
          <w:pPr>
            <w:pStyle w:val="2ED6D6621FC54E269FF03E401DE38D2D"/>
          </w:pPr>
          <w:r w:rsidRPr="00D23178">
            <w:rPr>
              <w:lang w:bidi="it-IT"/>
            </w:rPr>
            <w:t>Inizio progetto</w:t>
          </w:r>
        </w:p>
      </w:docPartBody>
    </w:docPart>
    <w:docPart>
      <w:docPartPr>
        <w:name w:val="914055C3C35F41C19D504DA72EECA4EE"/>
        <w:category>
          <w:name w:val="Generale"/>
          <w:gallery w:val="placeholder"/>
        </w:category>
        <w:types>
          <w:type w:val="bbPlcHdr"/>
        </w:types>
        <w:behaviors>
          <w:behavior w:val="content"/>
        </w:behaviors>
        <w:guid w:val="{D81C762C-CE60-432F-8103-9ADA06DA5252}"/>
      </w:docPartPr>
      <w:docPartBody>
        <w:p w:rsidR="004B5693" w:rsidRDefault="00000000">
          <w:pPr>
            <w:pStyle w:val="914055C3C35F41C19D504DA72EECA4EE"/>
          </w:pPr>
          <w:r w:rsidRPr="00D23178">
            <w:rPr>
              <w:lang w:bidi="it-IT"/>
            </w:rPr>
            <w:t>09/01/23</w:t>
          </w:r>
        </w:p>
      </w:docPartBody>
    </w:docPart>
    <w:docPart>
      <w:docPartPr>
        <w:name w:val="6DD2B61AF81D4D099940C772EB0067AB"/>
        <w:category>
          <w:name w:val="Generale"/>
          <w:gallery w:val="placeholder"/>
        </w:category>
        <w:types>
          <w:type w:val="bbPlcHdr"/>
        </w:types>
        <w:behaviors>
          <w:behavior w:val="content"/>
        </w:behaviors>
        <w:guid w:val="{AA81EE62-F9CB-4A0F-8CEE-B6AD4C29C8FA}"/>
      </w:docPartPr>
      <w:docPartBody>
        <w:p w:rsidR="004B5693" w:rsidRDefault="00000000">
          <w:pPr>
            <w:pStyle w:val="6DD2B61AF81D4D099940C772EB0067AB"/>
          </w:pPr>
          <w:r w:rsidRPr="00D23178">
            <w:rPr>
              <w:lang w:bidi="it-IT"/>
            </w:rPr>
            <w:t>01/02/23</w:t>
          </w:r>
        </w:p>
      </w:docPartBody>
    </w:docPart>
    <w:docPart>
      <w:docPartPr>
        <w:name w:val="8CCA52AF1F0A4C459150EEEBBC4D02FB"/>
        <w:category>
          <w:name w:val="Generale"/>
          <w:gallery w:val="placeholder"/>
        </w:category>
        <w:types>
          <w:type w:val="bbPlcHdr"/>
        </w:types>
        <w:behaviors>
          <w:behavior w:val="content"/>
        </w:behaviors>
        <w:guid w:val="{AE3B472A-0363-4435-82A4-C9EE44B69C13}"/>
      </w:docPartPr>
      <w:docPartBody>
        <w:p w:rsidR="004B5693" w:rsidRDefault="00000000">
          <w:pPr>
            <w:pStyle w:val="8CCA52AF1F0A4C459150EEEBBC4D02FB"/>
          </w:pPr>
          <w:r w:rsidRPr="00D23178">
            <w:rPr>
              <w:lang w:bidi="it-IT"/>
            </w:rPr>
            <w:t>Risultati previsti</w:t>
          </w:r>
        </w:p>
      </w:docPartBody>
    </w:docPart>
    <w:docPart>
      <w:docPartPr>
        <w:name w:val="49AD82B14E024EFEA84527F9801D896C"/>
        <w:category>
          <w:name w:val="Generale"/>
          <w:gallery w:val="placeholder"/>
        </w:category>
        <w:types>
          <w:type w:val="bbPlcHdr"/>
        </w:types>
        <w:behaviors>
          <w:behavior w:val="content"/>
        </w:behaviors>
        <w:guid w:val="{83508B75-A0CC-4017-88F8-764A6D97D47F}"/>
      </w:docPartPr>
      <w:docPartBody>
        <w:p w:rsidR="004B5693" w:rsidRDefault="00000000">
          <w:pPr>
            <w:pStyle w:val="49AD82B14E024EFEA84527F9801D896C"/>
          </w:pPr>
          <w:r w:rsidRPr="00D23178">
            <w:rPr>
              <w:lang w:bidi="it-IT"/>
            </w:rPr>
            <w:t>fornirà i risultati seguenti:</w:t>
          </w:r>
        </w:p>
      </w:docPartBody>
    </w:docPart>
    <w:docPart>
      <w:docPartPr>
        <w:name w:val="E404056B6FFE4714A867FC9D1996F931"/>
        <w:category>
          <w:name w:val="Generale"/>
          <w:gallery w:val="placeholder"/>
        </w:category>
        <w:types>
          <w:type w:val="bbPlcHdr"/>
        </w:types>
        <w:behaviors>
          <w:behavior w:val="content"/>
        </w:behaviors>
        <w:guid w:val="{823F3E1D-4A03-4EC4-914F-EB5439763D7B}"/>
      </w:docPartPr>
      <w:docPartBody>
        <w:p w:rsidR="004B5693" w:rsidRDefault="00000000">
          <w:pPr>
            <w:pStyle w:val="E404056B6FFE4714A867FC9D1996F931"/>
          </w:pPr>
          <w:r w:rsidRPr="00D23178">
            <w:rPr>
              <w:lang w:bidi="it-IT"/>
            </w:rPr>
            <w:t>Vantaggi finanziari</w:t>
          </w:r>
        </w:p>
      </w:docPartBody>
    </w:docPart>
    <w:docPart>
      <w:docPartPr>
        <w:name w:val="1A5781F6CD9A40CCACD4458CC8216ABB"/>
        <w:category>
          <w:name w:val="Generale"/>
          <w:gallery w:val="placeholder"/>
        </w:category>
        <w:types>
          <w:type w:val="bbPlcHdr"/>
        </w:types>
        <w:behaviors>
          <w:behavior w:val="content"/>
        </w:behaviors>
        <w:guid w:val="{92F949AB-96CB-4614-9739-38C7B7E777E6}"/>
      </w:docPartPr>
      <w:docPartBody>
        <w:p w:rsidR="004B5693" w:rsidRDefault="00000000">
          <w:pPr>
            <w:pStyle w:val="1A5781F6CD9A40CCACD4458CC8216ABB"/>
          </w:pPr>
          <w:r w:rsidRPr="00D23178">
            <w:rPr>
              <w:lang w:bidi="it-IT"/>
            </w:rPr>
            <w:t>Risultato 1:</w:t>
          </w:r>
        </w:p>
      </w:docPartBody>
    </w:docPart>
    <w:docPart>
      <w:docPartPr>
        <w:name w:val="156DEAF0E8C548758235E9556A63364D"/>
        <w:category>
          <w:name w:val="Generale"/>
          <w:gallery w:val="placeholder"/>
        </w:category>
        <w:types>
          <w:type w:val="bbPlcHdr"/>
        </w:types>
        <w:behaviors>
          <w:behavior w:val="content"/>
        </w:behaviors>
        <w:guid w:val="{2781A37E-3860-4FB3-A70F-055A71F5EF97}"/>
      </w:docPartPr>
      <w:docPartBody>
        <w:p w:rsidR="004B5693" w:rsidRDefault="00000000">
          <w:pPr>
            <w:pStyle w:val="156DEAF0E8C548758235E9556A63364D"/>
          </w:pPr>
          <w:r w:rsidRPr="00D23178">
            <w:rPr>
              <w:lang w:bidi="it-IT"/>
            </w:rPr>
            <w:t>Aumentare l'engagement</w:t>
          </w:r>
        </w:p>
      </w:docPartBody>
    </w:docPart>
    <w:docPart>
      <w:docPartPr>
        <w:name w:val="BE20CA4FF3EC4343A911D8F8AF7E0B90"/>
        <w:category>
          <w:name w:val="Generale"/>
          <w:gallery w:val="placeholder"/>
        </w:category>
        <w:types>
          <w:type w:val="bbPlcHdr"/>
        </w:types>
        <w:behaviors>
          <w:behavior w:val="content"/>
        </w:behaviors>
        <w:guid w:val="{2539297E-DB86-4873-93DD-7EC16BD6D209}"/>
      </w:docPartPr>
      <w:docPartBody>
        <w:p w:rsidR="004B5693" w:rsidRDefault="00000000">
          <w:pPr>
            <w:pStyle w:val="BE20CA4FF3EC4343A911D8F8AF7E0B90"/>
          </w:pPr>
          <w:r w:rsidRPr="00D23178">
            <w:rPr>
              <w:lang w:bidi="it-IT"/>
            </w:rPr>
            <w:t>Risultato 2:</w:t>
          </w:r>
        </w:p>
      </w:docPartBody>
    </w:docPart>
    <w:docPart>
      <w:docPartPr>
        <w:name w:val="4F8F451E82D940F3AADB6C1E7DBFF61C"/>
        <w:category>
          <w:name w:val="Generale"/>
          <w:gallery w:val="placeholder"/>
        </w:category>
        <w:types>
          <w:type w:val="bbPlcHdr"/>
        </w:types>
        <w:behaviors>
          <w:behavior w:val="content"/>
        </w:behaviors>
        <w:guid w:val="{ACD2D50F-DA7E-4E7E-A030-365CEAAB2EC1}"/>
      </w:docPartPr>
      <w:docPartBody>
        <w:p w:rsidR="004B5693" w:rsidRDefault="00000000">
          <w:pPr>
            <w:pStyle w:val="4F8F451E82D940F3AADB6C1E7DBFF61C"/>
          </w:pPr>
          <w:r w:rsidRPr="00D23178">
            <w:rPr>
              <w:lang w:bidi="it-IT"/>
            </w:rPr>
            <w:t>Aumentare le vendite</w:t>
          </w:r>
        </w:p>
      </w:docPartBody>
    </w:docPart>
    <w:docPart>
      <w:docPartPr>
        <w:name w:val="B892407718204C89BFF22DC64DEA2F4C"/>
        <w:category>
          <w:name w:val="Generale"/>
          <w:gallery w:val="placeholder"/>
        </w:category>
        <w:types>
          <w:type w:val="bbPlcHdr"/>
        </w:types>
        <w:behaviors>
          <w:behavior w:val="content"/>
        </w:behaviors>
        <w:guid w:val="{B265F685-10BB-41A1-BE88-FAF77EA90F1C}"/>
      </w:docPartPr>
      <w:docPartBody>
        <w:p w:rsidR="004B5693" w:rsidRDefault="00000000">
          <w:pPr>
            <w:pStyle w:val="B892407718204C89BFF22DC64DEA2F4C"/>
          </w:pPr>
          <w:r w:rsidRPr="00D23178">
            <w:rPr>
              <w:lang w:bidi="it-IT"/>
            </w:rPr>
            <w:t>Vantaggi tecnici</w:t>
          </w:r>
        </w:p>
      </w:docPartBody>
    </w:docPart>
    <w:docPart>
      <w:docPartPr>
        <w:name w:val="D09035FC049F4C5CA16D99E3C87FB2CE"/>
        <w:category>
          <w:name w:val="Generale"/>
          <w:gallery w:val="placeholder"/>
        </w:category>
        <w:types>
          <w:type w:val="bbPlcHdr"/>
        </w:types>
        <w:behaviors>
          <w:behavior w:val="content"/>
        </w:behaviors>
        <w:guid w:val="{FA6F7793-EF2E-4B5F-8292-B82C5C094734}"/>
      </w:docPartPr>
      <w:docPartBody>
        <w:p w:rsidR="004B5693" w:rsidRDefault="00000000">
          <w:pPr>
            <w:pStyle w:val="D09035FC049F4C5CA16D99E3C87FB2CE"/>
          </w:pPr>
          <w:r w:rsidRPr="00D23178">
            <w:rPr>
              <w:lang w:bidi="it-IT"/>
            </w:rPr>
            <w:t>Risultato 1:</w:t>
          </w:r>
        </w:p>
      </w:docPartBody>
    </w:docPart>
    <w:docPart>
      <w:docPartPr>
        <w:name w:val="33D33862340C45C2B3BCCBF03F5AC685"/>
        <w:category>
          <w:name w:val="Generale"/>
          <w:gallery w:val="placeholder"/>
        </w:category>
        <w:types>
          <w:type w:val="bbPlcHdr"/>
        </w:types>
        <w:behaviors>
          <w:behavior w:val="content"/>
        </w:behaviors>
        <w:guid w:val="{DC7FEF18-F8F9-4F7D-B07F-23E40D12C4F9}"/>
      </w:docPartPr>
      <w:docPartBody>
        <w:p w:rsidR="004B5693" w:rsidRDefault="00000000">
          <w:pPr>
            <w:pStyle w:val="33D33862340C45C2B3BCCBF03F5AC685"/>
          </w:pPr>
          <w:r w:rsidRPr="00D23178">
            <w:rPr>
              <w:lang w:bidi="it-IT"/>
            </w:rPr>
            <w:t>Pubblico più ampio</w:t>
          </w:r>
        </w:p>
      </w:docPartBody>
    </w:docPart>
    <w:docPart>
      <w:docPartPr>
        <w:name w:val="CBF20E4612F64241AB6AEC2629C98330"/>
        <w:category>
          <w:name w:val="Generale"/>
          <w:gallery w:val="placeholder"/>
        </w:category>
        <w:types>
          <w:type w:val="bbPlcHdr"/>
        </w:types>
        <w:behaviors>
          <w:behavior w:val="content"/>
        </w:behaviors>
        <w:guid w:val="{E740DFA7-309F-4E60-BE0C-4E1FD681561D}"/>
      </w:docPartPr>
      <w:docPartBody>
        <w:p w:rsidR="004B5693" w:rsidRDefault="00000000">
          <w:pPr>
            <w:pStyle w:val="CBF20E4612F64241AB6AEC2629C98330"/>
          </w:pPr>
          <w:r w:rsidRPr="00D23178">
            <w:rPr>
              <w:lang w:bidi="it-IT"/>
            </w:rPr>
            <w:t>Risultato 2:</w:t>
          </w:r>
        </w:p>
      </w:docPartBody>
    </w:docPart>
    <w:docPart>
      <w:docPartPr>
        <w:name w:val="DA2C7FD9CDC943F8A7D7FCBC188B7440"/>
        <w:category>
          <w:name w:val="Generale"/>
          <w:gallery w:val="placeholder"/>
        </w:category>
        <w:types>
          <w:type w:val="bbPlcHdr"/>
        </w:types>
        <w:behaviors>
          <w:behavior w:val="content"/>
        </w:behaviors>
        <w:guid w:val="{C53E0750-A173-4B7D-A994-611723F2A9DD}"/>
      </w:docPartPr>
      <w:docPartBody>
        <w:p w:rsidR="004B5693" w:rsidRDefault="00000000">
          <w:pPr>
            <w:pStyle w:val="DA2C7FD9CDC943F8A7D7FCBC188B7440"/>
          </w:pPr>
          <w:r w:rsidRPr="00D23178">
            <w:rPr>
              <w:lang w:bidi="it-IT"/>
            </w:rPr>
            <w:t>Differenziazione della piattaforma</w:t>
          </w:r>
        </w:p>
      </w:docPartBody>
    </w:docPart>
    <w:docPart>
      <w:docPartPr>
        <w:name w:val="D434CB842A644319838E8800B29FF831"/>
        <w:category>
          <w:name w:val="Generale"/>
          <w:gallery w:val="placeholder"/>
        </w:category>
        <w:types>
          <w:type w:val="bbPlcHdr"/>
        </w:types>
        <w:behaviors>
          <w:behavior w:val="content"/>
        </w:behaviors>
        <w:guid w:val="{7072F3AB-30A8-4DDE-A253-828A78E2BBBC}"/>
      </w:docPartPr>
      <w:docPartBody>
        <w:p w:rsidR="004B5693" w:rsidRDefault="00000000">
          <w:pPr>
            <w:pStyle w:val="D434CB842A644319838E8800B29FF831"/>
          </w:pPr>
          <w:r w:rsidRPr="00D23178">
            <w:rPr>
              <w:lang w:bidi="it-IT"/>
            </w:rPr>
            <w:t>Prezzi</w:t>
          </w:r>
        </w:p>
      </w:docPartBody>
    </w:docPart>
    <w:docPart>
      <w:docPartPr>
        <w:name w:val="D1E50C8D15214B92B35AF587B84DAB90"/>
        <w:category>
          <w:name w:val="Generale"/>
          <w:gallery w:val="placeholder"/>
        </w:category>
        <w:types>
          <w:type w:val="bbPlcHdr"/>
        </w:types>
        <w:behaviors>
          <w:behavior w:val="content"/>
        </w:behaviors>
        <w:guid w:val="{3A94ABA5-6036-418A-A023-B3E0E5A0F9A0}"/>
      </w:docPartPr>
      <w:docPartBody>
        <w:p w:rsidR="004B5693" w:rsidRDefault="00000000">
          <w:pPr>
            <w:pStyle w:val="D1E50C8D15214B92B35AF587B84DAB90"/>
          </w:pPr>
          <w:r w:rsidRPr="00D23178">
            <w:rPr>
              <w:lang w:bidi="it-IT"/>
            </w:rPr>
            <w:t>La tabella seguente illustra i prezzi per la fornitura dei servizi descritti in questa proposta. I prezzi sono validi per</w:t>
          </w:r>
        </w:p>
      </w:docPartBody>
    </w:docPart>
    <w:docPart>
      <w:docPartPr>
        <w:name w:val="F4BA2A7F08E3442F885D53DE0EB70DA4"/>
        <w:category>
          <w:name w:val="Generale"/>
          <w:gallery w:val="placeholder"/>
        </w:category>
        <w:types>
          <w:type w:val="bbPlcHdr"/>
        </w:types>
        <w:behaviors>
          <w:behavior w:val="content"/>
        </w:behaviors>
        <w:guid w:val="{D2471B5E-988B-4EFC-8221-E92CE99162AB}"/>
      </w:docPartPr>
      <w:docPartBody>
        <w:p w:rsidR="004B5693" w:rsidRDefault="00000000">
          <w:pPr>
            <w:pStyle w:val="F4BA2A7F08E3442F885D53DE0EB70DA4"/>
          </w:pPr>
          <w:r w:rsidRPr="00D23178">
            <w:rPr>
              <w:lang w:bidi="it-IT"/>
            </w:rPr>
            <w:t>n.</w:t>
          </w:r>
        </w:p>
      </w:docPartBody>
    </w:docPart>
    <w:docPart>
      <w:docPartPr>
        <w:name w:val="8C816FFDDC084A91AAF94F1A7FBDA2F7"/>
        <w:category>
          <w:name w:val="Generale"/>
          <w:gallery w:val="placeholder"/>
        </w:category>
        <w:types>
          <w:type w:val="bbPlcHdr"/>
        </w:types>
        <w:behaviors>
          <w:behavior w:val="content"/>
        </w:behaviors>
        <w:guid w:val="{55802BAD-EA8A-48EA-81DA-8F91D57962CB}"/>
      </w:docPartPr>
      <w:docPartBody>
        <w:p w:rsidR="004B5693" w:rsidRDefault="00000000">
          <w:pPr>
            <w:pStyle w:val="8C816FFDDC084A91AAF94F1A7FBDA2F7"/>
          </w:pPr>
          <w:r w:rsidRPr="00D23178">
            <w:rPr>
              <w:lang w:bidi="it-IT"/>
            </w:rPr>
            <w:t>giorni</w:t>
          </w:r>
        </w:p>
      </w:docPartBody>
    </w:docPart>
    <w:docPart>
      <w:docPartPr>
        <w:name w:val="9471D6F9812F4F6C93842A700B281B95"/>
        <w:category>
          <w:name w:val="Generale"/>
          <w:gallery w:val="placeholder"/>
        </w:category>
        <w:types>
          <w:type w:val="bbPlcHdr"/>
        </w:types>
        <w:behaviors>
          <w:behavior w:val="content"/>
        </w:behaviors>
        <w:guid w:val="{E9FB5E8F-05FD-48B0-A956-BC0BAEF582DA}"/>
      </w:docPartPr>
      <w:docPartBody>
        <w:p w:rsidR="004B5693" w:rsidRDefault="00000000">
          <w:pPr>
            <w:pStyle w:val="9471D6F9812F4F6C93842A700B281B95"/>
          </w:pPr>
          <w:r w:rsidRPr="00D23178">
            <w:rPr>
              <w:lang w:bidi="it-IT"/>
            </w:rPr>
            <w:t>dalla data di presentazione di questa proposta:</w:t>
          </w:r>
        </w:p>
      </w:docPartBody>
    </w:docPart>
    <w:docPart>
      <w:docPartPr>
        <w:name w:val="C8D58C2020F84836B6AEFA6BC80D9615"/>
        <w:category>
          <w:name w:val="Generale"/>
          <w:gallery w:val="placeholder"/>
        </w:category>
        <w:types>
          <w:type w:val="bbPlcHdr"/>
        </w:types>
        <w:behaviors>
          <w:behavior w:val="content"/>
        </w:behaviors>
        <w:guid w:val="{FCE476AF-DFCF-4EE1-BF22-A682719CDF32}"/>
      </w:docPartPr>
      <w:docPartBody>
        <w:p w:rsidR="004B5693" w:rsidRDefault="00000000">
          <w:pPr>
            <w:pStyle w:val="C8D58C2020F84836B6AEFA6BC80D9615"/>
          </w:pPr>
          <w:r w:rsidRPr="00D23178">
            <w:rPr>
              <w:lang w:bidi="it-IT"/>
            </w:rPr>
            <w:t>Costo dei servizi -</w:t>
          </w:r>
        </w:p>
      </w:docPartBody>
    </w:docPart>
    <w:docPart>
      <w:docPartPr>
        <w:name w:val="254A66B2C98B4D76A7D53AA44D9FCAFD"/>
        <w:category>
          <w:name w:val="Generale"/>
          <w:gallery w:val="placeholder"/>
        </w:category>
        <w:types>
          <w:type w:val="bbPlcHdr"/>
        </w:types>
        <w:behaviors>
          <w:behavior w:val="content"/>
        </w:behaviors>
        <w:guid w:val="{0745C1BF-14D8-4FA7-BE48-7E163718898E}"/>
      </w:docPartPr>
      <w:docPartBody>
        <w:p w:rsidR="004B5693" w:rsidRDefault="00000000">
          <w:pPr>
            <w:pStyle w:val="254A66B2C98B4D76A7D53AA44D9FCAFD"/>
          </w:pPr>
          <w:r w:rsidRPr="00D23178">
            <w:rPr>
              <w:lang w:bidi="it-IT"/>
            </w:rPr>
            <w:t>Categoria 1</w:t>
          </w:r>
        </w:p>
      </w:docPartBody>
    </w:docPart>
    <w:docPart>
      <w:docPartPr>
        <w:name w:val="6EDDDE68B60A495987DCB1F036A35B35"/>
        <w:category>
          <w:name w:val="Generale"/>
          <w:gallery w:val="placeholder"/>
        </w:category>
        <w:types>
          <w:type w:val="bbPlcHdr"/>
        </w:types>
        <w:behaviors>
          <w:behavior w:val="content"/>
        </w:behaviors>
        <w:guid w:val="{4FFA4850-E736-4A3E-BE0C-29EA9CE3423C}"/>
      </w:docPartPr>
      <w:docPartBody>
        <w:p w:rsidR="004B5693" w:rsidRDefault="00000000">
          <w:pPr>
            <w:pStyle w:val="6EDDDE68B60A495987DCB1F036A35B35"/>
          </w:pPr>
          <w:r w:rsidRPr="00D23178">
            <w:rPr>
              <w:lang w:bidi="it-IT"/>
            </w:rPr>
            <w:t>Prezzo</w:t>
          </w:r>
        </w:p>
      </w:docPartBody>
    </w:docPart>
    <w:docPart>
      <w:docPartPr>
        <w:name w:val="5AD065AE47FB4784B52C3F16F3B124F0"/>
        <w:category>
          <w:name w:val="Generale"/>
          <w:gallery w:val="placeholder"/>
        </w:category>
        <w:types>
          <w:type w:val="bbPlcHdr"/>
        </w:types>
        <w:behaviors>
          <w:behavior w:val="content"/>
        </w:behaviors>
        <w:guid w:val="{067917DE-4991-4E61-850F-90D6C79F44EC}"/>
      </w:docPartPr>
      <w:docPartBody>
        <w:p w:rsidR="004B5693" w:rsidRDefault="00000000">
          <w:pPr>
            <w:pStyle w:val="5AD065AE47FB4784B52C3F16F3B124F0"/>
          </w:pPr>
          <w:r w:rsidRPr="00D23178">
            <w:rPr>
              <w:lang w:bidi="it-IT"/>
            </w:rPr>
            <w:t>Servizi di consulenza</w:t>
          </w:r>
        </w:p>
      </w:docPartBody>
    </w:docPart>
    <w:docPart>
      <w:docPartPr>
        <w:name w:val="E9272B162504473781D63F7A8CED06BA"/>
        <w:category>
          <w:name w:val="Generale"/>
          <w:gallery w:val="placeholder"/>
        </w:category>
        <w:types>
          <w:type w:val="bbPlcHdr"/>
        </w:types>
        <w:behaviors>
          <w:behavior w:val="content"/>
        </w:behaviors>
        <w:guid w:val="{160F4B8C-6AC3-425C-9E03-61B3984515D0}"/>
      </w:docPartPr>
      <w:docPartBody>
        <w:p w:rsidR="004B5693" w:rsidRDefault="00000000">
          <w:pPr>
            <w:pStyle w:val="E9272B162504473781D63F7A8CED06BA"/>
          </w:pPr>
          <w:r w:rsidRPr="00D23178">
            <w:rPr>
              <w:rStyle w:val="Enfasigrassetto"/>
              <w:lang w:bidi="it-IT"/>
            </w:rPr>
            <w:t>Totale</w:t>
          </w:r>
        </w:p>
      </w:docPartBody>
    </w:docPart>
    <w:docPart>
      <w:docPartPr>
        <w:name w:val="6DCA785DC9534068ACB15DA98B3B6376"/>
        <w:category>
          <w:name w:val="Generale"/>
          <w:gallery w:val="placeholder"/>
        </w:category>
        <w:types>
          <w:type w:val="bbPlcHdr"/>
        </w:types>
        <w:behaviors>
          <w:behavior w:val="content"/>
        </w:behaviors>
        <w:guid w:val="{086AD4E8-A5C3-4DCC-B834-B939733F5C25}"/>
      </w:docPartPr>
      <w:docPartBody>
        <w:p w:rsidR="004B5693" w:rsidRDefault="00000000">
          <w:pPr>
            <w:pStyle w:val="6DCA785DC9534068ACB15DA98B3B6376"/>
          </w:pPr>
          <w:r w:rsidRPr="00D23178">
            <w:rPr>
              <w:rStyle w:val="Enfasigrassetto"/>
              <w:lang w:bidi="it-IT"/>
            </w:rPr>
            <w:t>19.000 €</w:t>
          </w:r>
        </w:p>
      </w:docPartBody>
    </w:docPart>
    <w:docPart>
      <w:docPartPr>
        <w:name w:val="7CC7BB6FE0504F8E8C8CAF23DF3D771C"/>
        <w:category>
          <w:name w:val="Generale"/>
          <w:gallery w:val="placeholder"/>
        </w:category>
        <w:types>
          <w:type w:val="bbPlcHdr"/>
        </w:types>
        <w:behaviors>
          <w:behavior w:val="content"/>
        </w:behaviors>
        <w:guid w:val="{F61AFE60-7D01-4DEF-BBBC-C5CBDA948CA7}"/>
      </w:docPartPr>
      <w:docPartBody>
        <w:p w:rsidR="004B5693" w:rsidRDefault="00000000">
          <w:pPr>
            <w:pStyle w:val="7CC7BB6FE0504F8E8C8CAF23DF3D771C"/>
          </w:pPr>
          <w:r w:rsidRPr="00D23178">
            <w:rPr>
              <w:lang w:bidi="it-IT"/>
            </w:rPr>
            <w:t>Conclusione</w:t>
          </w:r>
        </w:p>
      </w:docPartBody>
    </w:docPart>
    <w:docPart>
      <w:docPartPr>
        <w:name w:val="C6DF8DE1221948E099EFB2819A14DDCB"/>
        <w:category>
          <w:name w:val="Generale"/>
          <w:gallery w:val="placeholder"/>
        </w:category>
        <w:types>
          <w:type w:val="bbPlcHdr"/>
        </w:types>
        <w:behaviors>
          <w:behavior w:val="content"/>
        </w:behaviors>
        <w:guid w:val="{CCF4F0A2-3B7A-41EC-A587-A5DCBCD60C75}"/>
      </w:docPartPr>
      <w:docPartBody>
        <w:p w:rsidR="004B5693" w:rsidRDefault="00000000">
          <w:pPr>
            <w:pStyle w:val="C6DF8DE1221948E099EFB2819A14DDCB"/>
          </w:pPr>
          <w:r w:rsidRPr="00D23178">
            <w:rPr>
              <w:lang w:bidi="it-IT"/>
            </w:rPr>
            <w:t>In caso di domande relative a questa proposta, contattare</w:t>
          </w:r>
        </w:p>
      </w:docPartBody>
    </w:docPart>
    <w:docPart>
      <w:docPartPr>
        <w:name w:val="887621DDEA7D4CAF888E972425C93BA6"/>
        <w:category>
          <w:name w:val="Generale"/>
          <w:gallery w:val="placeholder"/>
        </w:category>
        <w:types>
          <w:type w:val="bbPlcHdr"/>
        </w:types>
        <w:behaviors>
          <w:behavior w:val="content"/>
        </w:behaviors>
        <w:guid w:val="{C2829F1B-8B8C-403E-946F-12733D2C7EE1}"/>
      </w:docPartPr>
      <w:docPartBody>
        <w:p w:rsidR="004B5693" w:rsidRDefault="00000000">
          <w:pPr>
            <w:pStyle w:val="887621DDEA7D4CAF888E972425C93BA6"/>
          </w:pPr>
          <w:r w:rsidRPr="00D23178">
            <w:rPr>
              <w:lang w:bidi="it-IT"/>
            </w:rPr>
            <w:t>quando si preferisce tramite e-mail all'indirizzo</w:t>
          </w:r>
        </w:p>
      </w:docPartBody>
    </w:docPart>
    <w:docPart>
      <w:docPartPr>
        <w:name w:val="BE8C29864E36488DA0541721519B90FA"/>
        <w:category>
          <w:name w:val="Generale"/>
          <w:gallery w:val="placeholder"/>
        </w:category>
        <w:types>
          <w:type w:val="bbPlcHdr"/>
        </w:types>
        <w:behaviors>
          <w:behavior w:val="content"/>
        </w:behaviors>
        <w:guid w:val="{8AD19679-2479-4B0F-8C9E-9A5F4BE15582}"/>
      </w:docPartPr>
      <w:docPartBody>
        <w:p w:rsidR="004B5693" w:rsidRDefault="00000000">
          <w:pPr>
            <w:pStyle w:val="BE8C29864E36488DA0541721519B90FA"/>
          </w:pPr>
          <w:r w:rsidRPr="00D23178">
            <w:rPr>
              <w:lang w:bidi="it-IT"/>
            </w:rPr>
            <w:t>olson@example.com</w:t>
          </w:r>
        </w:p>
      </w:docPartBody>
    </w:docPart>
    <w:docPart>
      <w:docPartPr>
        <w:name w:val="3F2CD95B4F464E8680F3C9ADC5C0D1DA"/>
        <w:category>
          <w:name w:val="Generale"/>
          <w:gallery w:val="placeholder"/>
        </w:category>
        <w:types>
          <w:type w:val="bbPlcHdr"/>
        </w:types>
        <w:behaviors>
          <w:behavior w:val="content"/>
        </w:behaviors>
        <w:guid w:val="{1FEA6A55-A2DE-491D-8EBC-46679B4516FA}"/>
      </w:docPartPr>
      <w:docPartBody>
        <w:p w:rsidR="004B5693" w:rsidRDefault="00000000">
          <w:pPr>
            <w:pStyle w:val="3F2CD95B4F464E8680F3C9ADC5C0D1DA"/>
          </w:pPr>
          <w:r w:rsidRPr="00D23178">
            <w:rPr>
              <w:lang w:bidi="it-IT"/>
            </w:rPr>
            <w:t>o tramite telefono al numero</w:t>
          </w:r>
        </w:p>
      </w:docPartBody>
    </w:docPart>
    <w:docPart>
      <w:docPartPr>
        <w:name w:val="46ABD2BD724A475BB5ABECBBB3AD755F"/>
        <w:category>
          <w:name w:val="Generale"/>
          <w:gallery w:val="placeholder"/>
        </w:category>
        <w:types>
          <w:type w:val="bbPlcHdr"/>
        </w:types>
        <w:behaviors>
          <w:behavior w:val="content"/>
        </w:behaviors>
        <w:guid w:val="{66420CC0-B144-4947-979B-D4A02C508120}"/>
      </w:docPartPr>
      <w:docPartBody>
        <w:p w:rsidR="004B5693" w:rsidRDefault="00000000">
          <w:pPr>
            <w:pStyle w:val="46ABD2BD724A475BB5ABECBBB3AD755F"/>
          </w:pPr>
          <w:r w:rsidRPr="00D23178">
            <w:rPr>
              <w:lang w:bidi="it-IT"/>
            </w:rPr>
            <w:t>(123) 456-7890</w:t>
          </w:r>
        </w:p>
      </w:docPartBody>
    </w:docPart>
    <w:docPart>
      <w:docPartPr>
        <w:name w:val="75D8F1AA84E3442197AC9C133EF24896"/>
        <w:category>
          <w:name w:val="Generale"/>
          <w:gallery w:val="placeholder"/>
        </w:category>
        <w:types>
          <w:type w:val="bbPlcHdr"/>
        </w:types>
        <w:behaviors>
          <w:behavior w:val="content"/>
        </w:behaviors>
        <w:guid w:val="{2758E7C4-8D7D-4840-9EFA-67B43832F995}"/>
      </w:docPartPr>
      <w:docPartBody>
        <w:p w:rsidR="004B5693" w:rsidRDefault="00000000">
          <w:pPr>
            <w:pStyle w:val="75D8F1AA84E3442197AC9C133EF24896"/>
          </w:pPr>
          <w:r w:rsidRPr="00D23178">
            <w:rPr>
              <w:lang w:bidi="it-IT"/>
            </w:rPr>
            <w:t>Ci metteremo in contatto con voi la prossima settimana per organizzare un incontro per discutere della proposta.</w:t>
          </w:r>
        </w:p>
      </w:docPartBody>
    </w:docPart>
    <w:docPart>
      <w:docPartPr>
        <w:name w:val="3DF77AAD281F4A948B294295DB34310F"/>
        <w:category>
          <w:name w:val="Generale"/>
          <w:gallery w:val="placeholder"/>
        </w:category>
        <w:types>
          <w:type w:val="bbPlcHdr"/>
        </w:types>
        <w:behaviors>
          <w:behavior w:val="content"/>
        </w:behaviors>
        <w:guid w:val="{189327CC-FC99-4246-9ABD-A0863C6CD863}"/>
      </w:docPartPr>
      <w:docPartBody>
        <w:p w:rsidR="004B5693" w:rsidRDefault="00000000">
          <w:pPr>
            <w:pStyle w:val="3DF77AAD281F4A948B294295DB34310F"/>
          </w:pPr>
          <w:r w:rsidRPr="00D23178">
            <w:rPr>
              <w:lang w:bidi="it-IT"/>
            </w:rPr>
            <w:t>Grazie per l'attenzione</w:t>
          </w:r>
        </w:p>
      </w:docPartBody>
    </w:docPart>
    <w:docPart>
      <w:docPartPr>
        <w:name w:val="89CE0BC7F7C74485B3AFE247747A2F7C"/>
        <w:category>
          <w:name w:val="Generale"/>
          <w:gallery w:val="placeholder"/>
        </w:category>
        <w:types>
          <w:type w:val="bbPlcHdr"/>
        </w:types>
        <w:behaviors>
          <w:behavior w:val="content"/>
        </w:behaviors>
        <w:guid w:val="{8DC2429C-833E-49B9-B891-C9CCB2DF79A6}"/>
      </w:docPartPr>
      <w:docPartBody>
        <w:p w:rsidR="004B5693" w:rsidRDefault="00000000">
          <w:pPr>
            <w:pStyle w:val="89CE0BC7F7C74485B3AFE247747A2F7C"/>
          </w:pPr>
          <w:r w:rsidRPr="00D23178">
            <w:rPr>
              <w:lang w:bidi="it-IT"/>
            </w:rPr>
            <w:t>Fabiola Siciliano</w:t>
          </w:r>
        </w:p>
      </w:docPartBody>
    </w:docPart>
    <w:docPart>
      <w:docPartPr>
        <w:name w:val="F11376F15B4A414B9BDAEA46B67AE1DB"/>
        <w:category>
          <w:name w:val="Generale"/>
          <w:gallery w:val="placeholder"/>
        </w:category>
        <w:types>
          <w:type w:val="bbPlcHdr"/>
        </w:types>
        <w:behaviors>
          <w:behavior w:val="content"/>
        </w:behaviors>
        <w:guid w:val="{DF2BE1D6-A7EE-4766-932C-F01FE9C25916}"/>
      </w:docPartPr>
      <w:docPartBody>
        <w:p w:rsidR="004B5693" w:rsidRDefault="00D950B3" w:rsidP="00D950B3">
          <w:pPr>
            <w:pStyle w:val="F11376F15B4A414B9BDAEA46B67AE1DB"/>
          </w:pPr>
          <w:r w:rsidRPr="00D23178">
            <w:rPr>
              <w:lang w:bidi="it-IT"/>
            </w:rPr>
            <w:t>Approccio tecnico/progettuale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B3"/>
    <w:rsid w:val="0011177C"/>
    <w:rsid w:val="004B5693"/>
    <w:rsid w:val="0063245D"/>
    <w:rsid w:val="0088135F"/>
    <w:rsid w:val="00CA6C7E"/>
    <w:rsid w:val="00D950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qFormat/>
    <w:pPr>
      <w:keepNext/>
      <w:spacing w:before="200" w:after="0" w:line="276" w:lineRule="auto"/>
      <w:outlineLvl w:val="1"/>
    </w:pPr>
    <w:rPr>
      <w:rFonts w:asciiTheme="majorHAnsi" w:hAnsiTheme="majorHAnsi" w:cs="Times New Roman (Body CS)"/>
      <w:color w:val="156082" w:themeColor="accent1"/>
      <w:spacing w:val="15"/>
      <w:kern w:val="0"/>
      <w:sz w:val="22"/>
      <w:szCs w:val="22"/>
      <w:lang w:eastAsia="ja-JP"/>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46BF2A080E14BF88BA47A639A59A098">
    <w:name w:val="846BF2A080E14BF88BA47A639A59A098"/>
  </w:style>
  <w:style w:type="paragraph" w:customStyle="1" w:styleId="068A01D886034D5885DCB39D7688176C">
    <w:name w:val="068A01D886034D5885DCB39D7688176C"/>
  </w:style>
  <w:style w:type="character" w:customStyle="1" w:styleId="Titolo2Carattere">
    <w:name w:val="Titolo 2 Carattere"/>
    <w:basedOn w:val="Carpredefinitoparagrafo"/>
    <w:link w:val="Titolo2"/>
    <w:uiPriority w:val="9"/>
    <w:rPr>
      <w:rFonts w:asciiTheme="majorHAnsi" w:hAnsiTheme="majorHAnsi" w:cs="Times New Roman (Body CS)"/>
      <w:color w:val="156082" w:themeColor="accent1"/>
      <w:spacing w:val="15"/>
      <w:kern w:val="0"/>
      <w:sz w:val="22"/>
      <w:szCs w:val="22"/>
      <w:lang w:eastAsia="ja-JP"/>
      <w14:ligatures w14:val="none"/>
    </w:rPr>
  </w:style>
  <w:style w:type="paragraph" w:customStyle="1" w:styleId="779E81C443C04D04ADC7A3EB771B4B8D">
    <w:name w:val="779E81C443C04D04ADC7A3EB771B4B8D"/>
  </w:style>
  <w:style w:type="paragraph" w:customStyle="1" w:styleId="111F5C65ADEB4C75925AB35880DEB28B">
    <w:name w:val="111F5C65ADEB4C75925AB35880DEB28B"/>
  </w:style>
  <w:style w:type="paragraph" w:customStyle="1" w:styleId="A55903562B01426F8F4D12C5D716AFD2">
    <w:name w:val="A55903562B01426F8F4D12C5D716AFD2"/>
  </w:style>
  <w:style w:type="paragraph" w:customStyle="1" w:styleId="539BF10FACB04AB99ABA71DBC66C65FA">
    <w:name w:val="539BF10FACB04AB99ABA71DBC66C65FA"/>
  </w:style>
  <w:style w:type="paragraph" w:customStyle="1" w:styleId="63445DC4C0344FF0A8C27C084E35E789">
    <w:name w:val="63445DC4C0344FF0A8C27C084E35E789"/>
  </w:style>
  <w:style w:type="paragraph" w:customStyle="1" w:styleId="AD81E89AB0364BE5ABF3469829C1AD18">
    <w:name w:val="AD81E89AB0364BE5ABF3469829C1AD18"/>
  </w:style>
  <w:style w:type="paragraph" w:customStyle="1" w:styleId="B77789BC17414126B1C113CA53775F0B">
    <w:name w:val="B77789BC17414126B1C113CA53775F0B"/>
  </w:style>
  <w:style w:type="paragraph" w:customStyle="1" w:styleId="3D9C9D082DAA458993779F12EA7547AF">
    <w:name w:val="3D9C9D082DAA458993779F12EA7547AF"/>
  </w:style>
  <w:style w:type="paragraph" w:customStyle="1" w:styleId="34FE2FD98F2E4C58832C0E31E2560908">
    <w:name w:val="34FE2FD98F2E4C58832C0E31E2560908"/>
  </w:style>
  <w:style w:type="paragraph" w:customStyle="1" w:styleId="F00F95F8B4D64ECA80B6DE08DD80062E">
    <w:name w:val="F00F95F8B4D64ECA80B6DE08DD80062E"/>
  </w:style>
  <w:style w:type="paragraph" w:customStyle="1" w:styleId="093D2E475F094C6CB216C15938613AFC">
    <w:name w:val="093D2E475F094C6CB216C15938613AFC"/>
  </w:style>
  <w:style w:type="paragraph" w:customStyle="1" w:styleId="7A2FA3374C8F4CFF855BCAE37288C77B">
    <w:name w:val="7A2FA3374C8F4CFF855BCAE37288C77B"/>
  </w:style>
  <w:style w:type="paragraph" w:customStyle="1" w:styleId="ADE76E5A2FDB4A339F22F4CF1537D309">
    <w:name w:val="ADE76E5A2FDB4A339F22F4CF1537D309"/>
  </w:style>
  <w:style w:type="paragraph" w:customStyle="1" w:styleId="AD25084E844444CDB237E1402EE14324">
    <w:name w:val="AD25084E844444CDB237E1402EE14324"/>
  </w:style>
  <w:style w:type="paragraph" w:customStyle="1" w:styleId="BC160C16046D4E9299E5B3DAA73463E7">
    <w:name w:val="BC160C16046D4E9299E5B3DAA73463E7"/>
  </w:style>
  <w:style w:type="paragraph" w:customStyle="1" w:styleId="CE1010D1A4494C58B08F94FDF70E46B6">
    <w:name w:val="CE1010D1A4494C58B08F94FDF70E46B6"/>
  </w:style>
  <w:style w:type="paragraph" w:customStyle="1" w:styleId="A74E75F2EAED4990A6E6C900D534BF8C">
    <w:name w:val="A74E75F2EAED4990A6E6C900D534BF8C"/>
  </w:style>
  <w:style w:type="paragraph" w:customStyle="1" w:styleId="701B5805EDD04AD3BF25EC0B5F56D066">
    <w:name w:val="701B5805EDD04AD3BF25EC0B5F56D066"/>
  </w:style>
  <w:style w:type="paragraph" w:customStyle="1" w:styleId="D653E534A8364CA2AC035E7DCCDA183C">
    <w:name w:val="D653E534A8364CA2AC035E7DCCDA183C"/>
  </w:style>
  <w:style w:type="paragraph" w:customStyle="1" w:styleId="045D955C8D094F1DB070E6C81AB1E483">
    <w:name w:val="045D955C8D094F1DB070E6C81AB1E483"/>
  </w:style>
  <w:style w:type="paragraph" w:customStyle="1" w:styleId="D8991BF3A49648209236C20A6FF6C416">
    <w:name w:val="D8991BF3A49648209236C20A6FF6C416"/>
  </w:style>
  <w:style w:type="paragraph" w:customStyle="1" w:styleId="97CC421FB3E841238E2CAE0463D677D6">
    <w:name w:val="97CC421FB3E841238E2CAE0463D677D6"/>
  </w:style>
  <w:style w:type="paragraph" w:customStyle="1" w:styleId="AE6B67A5AE8F490098D017222904D193">
    <w:name w:val="AE6B67A5AE8F490098D017222904D193"/>
  </w:style>
  <w:style w:type="paragraph" w:customStyle="1" w:styleId="0DE17F10F1BF4DBAAF02AB986165EDFD">
    <w:name w:val="0DE17F10F1BF4DBAAF02AB986165EDFD"/>
  </w:style>
  <w:style w:type="paragraph" w:customStyle="1" w:styleId="3B74D9CF4AA04505885504A0C18CD47C">
    <w:name w:val="3B74D9CF4AA04505885504A0C18CD47C"/>
  </w:style>
  <w:style w:type="paragraph" w:customStyle="1" w:styleId="3F34DB2F5A844B0ABC064D09B664D49C">
    <w:name w:val="3F34DB2F5A844B0ABC064D09B664D49C"/>
  </w:style>
  <w:style w:type="paragraph" w:customStyle="1" w:styleId="599A3AD5C5604665BF200A96C13E9DCC">
    <w:name w:val="599A3AD5C5604665BF200A96C13E9DCC"/>
  </w:style>
  <w:style w:type="paragraph" w:customStyle="1" w:styleId="4AF16D49CA184B7EAFF4F59171075E1C">
    <w:name w:val="4AF16D49CA184B7EAFF4F59171075E1C"/>
  </w:style>
  <w:style w:type="paragraph" w:customStyle="1" w:styleId="B139532D5845456DB809A314839E9FC5">
    <w:name w:val="B139532D5845456DB809A314839E9FC5"/>
  </w:style>
  <w:style w:type="paragraph" w:customStyle="1" w:styleId="DDEA82AE3CA74F5791A236103B03DAE7">
    <w:name w:val="DDEA82AE3CA74F5791A236103B03DAE7"/>
  </w:style>
  <w:style w:type="paragraph" w:customStyle="1" w:styleId="E8C5EE4BE8C04ED18CC768068F299E66">
    <w:name w:val="E8C5EE4BE8C04ED18CC768068F299E66"/>
  </w:style>
  <w:style w:type="paragraph" w:customStyle="1" w:styleId="ADC8E18C32944110B1CAD30A7B3D330F">
    <w:name w:val="ADC8E18C32944110B1CAD30A7B3D330F"/>
  </w:style>
  <w:style w:type="paragraph" w:customStyle="1" w:styleId="89F4241B382A4851BB68CC12741CA80E">
    <w:name w:val="89F4241B382A4851BB68CC12741CA80E"/>
  </w:style>
  <w:style w:type="paragraph" w:customStyle="1" w:styleId="654F0398F80245BE9895779039B38F9E">
    <w:name w:val="654F0398F80245BE9895779039B38F9E"/>
  </w:style>
  <w:style w:type="paragraph" w:customStyle="1" w:styleId="EED42953E8FD41C8BEB1EBAC5456EF93">
    <w:name w:val="EED42953E8FD41C8BEB1EBAC5456EF93"/>
  </w:style>
  <w:style w:type="paragraph" w:customStyle="1" w:styleId="15323CBE8C0C43369D8B3E600680627F">
    <w:name w:val="15323CBE8C0C43369D8B3E600680627F"/>
  </w:style>
  <w:style w:type="paragraph" w:customStyle="1" w:styleId="04EE9C87B8D643D2BE859552FBADFC8C">
    <w:name w:val="04EE9C87B8D643D2BE859552FBADFC8C"/>
  </w:style>
  <w:style w:type="paragraph" w:customStyle="1" w:styleId="27E0B34882F74095AB42F4E3004D8FC8">
    <w:name w:val="27E0B34882F74095AB42F4E3004D8FC8"/>
  </w:style>
  <w:style w:type="paragraph" w:customStyle="1" w:styleId="7AC98F786CBB45EB871C31BFB225B519">
    <w:name w:val="7AC98F786CBB45EB871C31BFB225B519"/>
  </w:style>
  <w:style w:type="paragraph" w:customStyle="1" w:styleId="DE614FBDFF0F4171A6BD7CD7BB0915C1">
    <w:name w:val="DE614FBDFF0F4171A6BD7CD7BB0915C1"/>
  </w:style>
  <w:style w:type="paragraph" w:customStyle="1" w:styleId="A423057B1CAE47D9A87FC9468034F918">
    <w:name w:val="A423057B1CAE47D9A87FC9468034F918"/>
  </w:style>
  <w:style w:type="paragraph" w:customStyle="1" w:styleId="2ED6D6621FC54E269FF03E401DE38D2D">
    <w:name w:val="2ED6D6621FC54E269FF03E401DE38D2D"/>
  </w:style>
  <w:style w:type="paragraph" w:customStyle="1" w:styleId="914055C3C35F41C19D504DA72EECA4EE">
    <w:name w:val="914055C3C35F41C19D504DA72EECA4EE"/>
  </w:style>
  <w:style w:type="paragraph" w:customStyle="1" w:styleId="6DD2B61AF81D4D099940C772EB0067AB">
    <w:name w:val="6DD2B61AF81D4D099940C772EB0067AB"/>
  </w:style>
  <w:style w:type="paragraph" w:customStyle="1" w:styleId="8CCA52AF1F0A4C459150EEEBBC4D02FB">
    <w:name w:val="8CCA52AF1F0A4C459150EEEBBC4D02FB"/>
  </w:style>
  <w:style w:type="paragraph" w:customStyle="1" w:styleId="49AD82B14E024EFEA84527F9801D896C">
    <w:name w:val="49AD82B14E024EFEA84527F9801D896C"/>
  </w:style>
  <w:style w:type="paragraph" w:customStyle="1" w:styleId="E404056B6FFE4714A867FC9D1996F931">
    <w:name w:val="E404056B6FFE4714A867FC9D1996F931"/>
  </w:style>
  <w:style w:type="paragraph" w:customStyle="1" w:styleId="1A5781F6CD9A40CCACD4458CC8216ABB">
    <w:name w:val="1A5781F6CD9A40CCACD4458CC8216ABB"/>
  </w:style>
  <w:style w:type="paragraph" w:customStyle="1" w:styleId="156DEAF0E8C548758235E9556A63364D">
    <w:name w:val="156DEAF0E8C548758235E9556A63364D"/>
  </w:style>
  <w:style w:type="paragraph" w:customStyle="1" w:styleId="BE20CA4FF3EC4343A911D8F8AF7E0B90">
    <w:name w:val="BE20CA4FF3EC4343A911D8F8AF7E0B90"/>
  </w:style>
  <w:style w:type="paragraph" w:customStyle="1" w:styleId="4F8F451E82D940F3AADB6C1E7DBFF61C">
    <w:name w:val="4F8F451E82D940F3AADB6C1E7DBFF61C"/>
  </w:style>
  <w:style w:type="paragraph" w:customStyle="1" w:styleId="B892407718204C89BFF22DC64DEA2F4C">
    <w:name w:val="B892407718204C89BFF22DC64DEA2F4C"/>
  </w:style>
  <w:style w:type="paragraph" w:customStyle="1" w:styleId="D09035FC049F4C5CA16D99E3C87FB2CE">
    <w:name w:val="D09035FC049F4C5CA16D99E3C87FB2CE"/>
  </w:style>
  <w:style w:type="paragraph" w:customStyle="1" w:styleId="33D33862340C45C2B3BCCBF03F5AC685">
    <w:name w:val="33D33862340C45C2B3BCCBF03F5AC685"/>
  </w:style>
  <w:style w:type="paragraph" w:customStyle="1" w:styleId="CBF20E4612F64241AB6AEC2629C98330">
    <w:name w:val="CBF20E4612F64241AB6AEC2629C98330"/>
  </w:style>
  <w:style w:type="paragraph" w:customStyle="1" w:styleId="DA2C7FD9CDC943F8A7D7FCBC188B7440">
    <w:name w:val="DA2C7FD9CDC943F8A7D7FCBC188B7440"/>
  </w:style>
  <w:style w:type="paragraph" w:customStyle="1" w:styleId="D434CB842A644319838E8800B29FF831">
    <w:name w:val="D434CB842A644319838E8800B29FF831"/>
  </w:style>
  <w:style w:type="paragraph" w:customStyle="1" w:styleId="D1E50C8D15214B92B35AF587B84DAB90">
    <w:name w:val="D1E50C8D15214B92B35AF587B84DAB90"/>
  </w:style>
  <w:style w:type="paragraph" w:customStyle="1" w:styleId="F4BA2A7F08E3442F885D53DE0EB70DA4">
    <w:name w:val="F4BA2A7F08E3442F885D53DE0EB70DA4"/>
  </w:style>
  <w:style w:type="paragraph" w:customStyle="1" w:styleId="8C816FFDDC084A91AAF94F1A7FBDA2F7">
    <w:name w:val="8C816FFDDC084A91AAF94F1A7FBDA2F7"/>
  </w:style>
  <w:style w:type="paragraph" w:customStyle="1" w:styleId="9471D6F9812F4F6C93842A700B281B95">
    <w:name w:val="9471D6F9812F4F6C93842A700B281B95"/>
  </w:style>
  <w:style w:type="paragraph" w:customStyle="1" w:styleId="C8D58C2020F84836B6AEFA6BC80D9615">
    <w:name w:val="C8D58C2020F84836B6AEFA6BC80D9615"/>
  </w:style>
  <w:style w:type="paragraph" w:customStyle="1" w:styleId="254A66B2C98B4D76A7D53AA44D9FCAFD">
    <w:name w:val="254A66B2C98B4D76A7D53AA44D9FCAFD"/>
  </w:style>
  <w:style w:type="paragraph" w:customStyle="1" w:styleId="6EDDDE68B60A495987DCB1F036A35B35">
    <w:name w:val="6EDDDE68B60A495987DCB1F036A35B35"/>
  </w:style>
  <w:style w:type="paragraph" w:customStyle="1" w:styleId="5AD065AE47FB4784B52C3F16F3B124F0">
    <w:name w:val="5AD065AE47FB4784B52C3F16F3B124F0"/>
  </w:style>
  <w:style w:type="character" w:styleId="Enfasigrassetto">
    <w:name w:val="Strong"/>
    <w:uiPriority w:val="22"/>
    <w:qFormat/>
    <w:rPr>
      <w:b/>
      <w:bCs/>
    </w:rPr>
  </w:style>
  <w:style w:type="paragraph" w:customStyle="1" w:styleId="E9272B162504473781D63F7A8CED06BA">
    <w:name w:val="E9272B162504473781D63F7A8CED06BA"/>
  </w:style>
  <w:style w:type="paragraph" w:customStyle="1" w:styleId="6DCA785DC9534068ACB15DA98B3B6376">
    <w:name w:val="6DCA785DC9534068ACB15DA98B3B6376"/>
  </w:style>
  <w:style w:type="paragraph" w:customStyle="1" w:styleId="7CC7BB6FE0504F8E8C8CAF23DF3D771C">
    <w:name w:val="7CC7BB6FE0504F8E8C8CAF23DF3D771C"/>
  </w:style>
  <w:style w:type="paragraph" w:customStyle="1" w:styleId="C6DF8DE1221948E099EFB2819A14DDCB">
    <w:name w:val="C6DF8DE1221948E099EFB2819A14DDCB"/>
  </w:style>
  <w:style w:type="paragraph" w:customStyle="1" w:styleId="887621DDEA7D4CAF888E972425C93BA6">
    <w:name w:val="887621DDEA7D4CAF888E972425C93BA6"/>
  </w:style>
  <w:style w:type="paragraph" w:customStyle="1" w:styleId="BE8C29864E36488DA0541721519B90FA">
    <w:name w:val="BE8C29864E36488DA0541721519B90FA"/>
  </w:style>
  <w:style w:type="paragraph" w:customStyle="1" w:styleId="3F2CD95B4F464E8680F3C9ADC5C0D1DA">
    <w:name w:val="3F2CD95B4F464E8680F3C9ADC5C0D1DA"/>
  </w:style>
  <w:style w:type="paragraph" w:customStyle="1" w:styleId="46ABD2BD724A475BB5ABECBBB3AD755F">
    <w:name w:val="46ABD2BD724A475BB5ABECBBB3AD755F"/>
  </w:style>
  <w:style w:type="paragraph" w:customStyle="1" w:styleId="75D8F1AA84E3442197AC9C133EF24896">
    <w:name w:val="75D8F1AA84E3442197AC9C133EF24896"/>
  </w:style>
  <w:style w:type="paragraph" w:customStyle="1" w:styleId="3DF77AAD281F4A948B294295DB34310F">
    <w:name w:val="3DF77AAD281F4A948B294295DB34310F"/>
  </w:style>
  <w:style w:type="paragraph" w:customStyle="1" w:styleId="89CE0BC7F7C74485B3AFE247747A2F7C">
    <w:name w:val="89CE0BC7F7C74485B3AFE247747A2F7C"/>
  </w:style>
  <w:style w:type="paragraph" w:customStyle="1" w:styleId="F11376F15B4A414B9BDAEA46B67AE1DB">
    <w:name w:val="F11376F15B4A414B9BDAEA46B67AE1DB"/>
    <w:rsid w:val="00D95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DDE10-7AF1-4226-9418-498525180AA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Proposta per servizi commerciali</Template>
  <TotalTime>0</TotalTime>
  <Pages>7</Pages>
  <Words>1262</Words>
  <Characters>7197</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2025-06-17T21:08:00Z</dcterms:created>
  <dcterms:modified xsi:type="dcterms:W3CDTF">2025-06-17T21:08:00Z</dcterms:modified>
  <cp:contentStatus/>
</cp:coreProperties>
</file>